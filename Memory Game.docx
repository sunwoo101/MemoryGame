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892872" w14:paraId="32222720" w14:textId="77777777">
        <w:tc>
          <w:tcPr>
            <w:tcW w:w="965" w:type="dxa"/>
            <w:shd w:val="clear" w:color="auto" w:fill="3A3A3A" w:themeFill="text2"/>
          </w:tcPr>
          <w:p w14:paraId="5BE3084B" w14:textId="77777777" w:rsidR="00892872" w:rsidRDefault="00892872">
            <w:pPr>
              <w:spacing w:before="260"/>
            </w:pPr>
          </w:p>
        </w:tc>
        <w:tc>
          <w:tcPr>
            <w:tcW w:w="518" w:type="dxa"/>
          </w:tcPr>
          <w:p w14:paraId="2FC21CAF" w14:textId="77777777" w:rsidR="00892872" w:rsidRDefault="00892872">
            <w:pPr>
              <w:spacing w:before="260"/>
            </w:pPr>
          </w:p>
        </w:tc>
        <w:tc>
          <w:tcPr>
            <w:tcW w:w="8581" w:type="dxa"/>
          </w:tcPr>
          <w:p w14:paraId="44D32D95" w14:textId="77777777" w:rsidR="00892872" w:rsidRDefault="00180F33">
            <w:pPr>
              <w:pStyle w:val="Title"/>
            </w:pPr>
            <w:r>
              <w:t>Memory Game</w:t>
            </w:r>
          </w:p>
          <w:p w14:paraId="748875F5" w14:textId="77777777" w:rsidR="00892872" w:rsidRDefault="00180F33">
            <w:pPr>
              <w:pStyle w:val="Subtitle"/>
            </w:pPr>
            <w:r>
              <w:t>By Sun Woo Kim</w:t>
            </w:r>
          </w:p>
        </w:tc>
      </w:tr>
    </w:tbl>
    <w:p w14:paraId="6343B87C" w14:textId="77777777" w:rsidR="00180F33" w:rsidRPr="005E1D9A" w:rsidRDefault="00180F33">
      <w:pPr>
        <w:pStyle w:val="Heading1"/>
      </w:pPr>
    </w:p>
    <w:p w14:paraId="3809604A" w14:textId="77777777" w:rsidR="00892872" w:rsidRDefault="00180F33" w:rsidP="00180F33">
      <w:pPr>
        <w:pStyle w:val="Heading1"/>
      </w:pPr>
      <w:r>
        <w:t>Design Brief</w:t>
      </w:r>
    </w:p>
    <w:p w14:paraId="5ABFB84B" w14:textId="77777777" w:rsidR="00892872" w:rsidRDefault="00180F33">
      <w:pPr>
        <w:pStyle w:val="Heading2"/>
      </w:pPr>
      <w:r>
        <w:t>Primary Objective</w:t>
      </w:r>
    </w:p>
    <w:p w14:paraId="080E050B" w14:textId="77777777" w:rsidR="00892872" w:rsidRDefault="00180F33">
      <w:r>
        <w:t>Design and develop a memory game using python and its modules. I will be using Python 3 and the Pygame module since it is easy to make simple games like this memory game.</w:t>
      </w:r>
    </w:p>
    <w:p w14:paraId="1CE42AC6" w14:textId="77777777" w:rsidR="00180F33" w:rsidRDefault="00180F33" w:rsidP="00180F33">
      <w:pPr>
        <w:pStyle w:val="Heading2"/>
      </w:pPr>
      <w:r>
        <w:t>Target Audience</w:t>
      </w:r>
    </w:p>
    <w:p w14:paraId="7849B51C" w14:textId="77777777" w:rsidR="00180F33" w:rsidRDefault="00180F33" w:rsidP="00180F33">
      <w:r>
        <w:t>The target audience is for everyone. The game can be played by people of any age.</w:t>
      </w:r>
    </w:p>
    <w:p w14:paraId="3EB5E271" w14:textId="77777777" w:rsidR="00180F33" w:rsidRDefault="00180F33" w:rsidP="00180F33">
      <w:pPr>
        <w:pStyle w:val="Heading2"/>
      </w:pPr>
      <w:r>
        <w:t>Project Specifics</w:t>
      </w:r>
    </w:p>
    <w:p w14:paraId="62BCD8D9" w14:textId="77777777" w:rsidR="00180F33" w:rsidRDefault="00180F33" w:rsidP="00180F33">
      <w:r>
        <w:t>The features required in this project include:</w:t>
      </w:r>
    </w:p>
    <w:p w14:paraId="01D7E7D5" w14:textId="77777777" w:rsidR="00180F33" w:rsidRDefault="00180F33" w:rsidP="00180F33">
      <w:pPr>
        <w:pStyle w:val="ListParagraph"/>
        <w:numPr>
          <w:ilvl w:val="0"/>
          <w:numId w:val="11"/>
        </w:numPr>
      </w:pPr>
      <w:r>
        <w:t>A random 6 characters generator using any method</w:t>
      </w:r>
    </w:p>
    <w:p w14:paraId="52E5988A" w14:textId="77777777" w:rsidR="00180F33" w:rsidRDefault="00180F33" w:rsidP="00180F33">
      <w:pPr>
        <w:pStyle w:val="ListParagraph"/>
        <w:numPr>
          <w:ilvl w:val="0"/>
          <w:numId w:val="11"/>
        </w:numPr>
      </w:pPr>
      <w:r>
        <w:t>At least one sub-program and at least one function</w:t>
      </w:r>
    </w:p>
    <w:p w14:paraId="4D19CEE2" w14:textId="77777777" w:rsidR="00180F33" w:rsidRDefault="00180F33" w:rsidP="00180F33">
      <w:pPr>
        <w:pStyle w:val="ListParagraph"/>
        <w:numPr>
          <w:ilvl w:val="0"/>
          <w:numId w:val="11"/>
        </w:numPr>
      </w:pPr>
      <w:r>
        <w:t>The game should be visually appealing</w:t>
      </w:r>
    </w:p>
    <w:p w14:paraId="7222A265" w14:textId="77777777" w:rsidR="00180F33" w:rsidRDefault="007A4FDE" w:rsidP="00180F33">
      <w:pPr>
        <w:pStyle w:val="ListParagraph"/>
        <w:numPr>
          <w:ilvl w:val="0"/>
          <w:numId w:val="11"/>
        </w:numPr>
      </w:pPr>
      <w:r>
        <w:t>The game should be intuitive for the user</w:t>
      </w:r>
    </w:p>
    <w:p w14:paraId="35BCE4EB" w14:textId="77777777" w:rsidR="007A4FDE" w:rsidRDefault="007A4FDE" w:rsidP="00180F33">
      <w:pPr>
        <w:pStyle w:val="ListParagraph"/>
        <w:numPr>
          <w:ilvl w:val="0"/>
          <w:numId w:val="11"/>
        </w:numPr>
      </w:pPr>
      <w:r>
        <w:t>The code should be commented</w:t>
      </w:r>
    </w:p>
    <w:p w14:paraId="2AA6D853" w14:textId="77777777" w:rsidR="00B0255A" w:rsidRDefault="007A4FDE" w:rsidP="007A4FDE">
      <w:pPr>
        <w:pStyle w:val="ListParagraph"/>
        <w:numPr>
          <w:ilvl w:val="0"/>
          <w:numId w:val="11"/>
        </w:numPr>
      </w:pPr>
      <w:r>
        <w:t>The game must include a help/instruction screen explaining to the user how to play the game</w:t>
      </w:r>
    </w:p>
    <w:p w14:paraId="5DC5B088" w14:textId="77777777" w:rsidR="00B0255A" w:rsidRDefault="00B0255A">
      <w:pPr>
        <w:rPr>
          <w:rFonts w:asciiTheme="majorHAnsi" w:eastAsiaTheme="majorEastAsia" w:hAnsiTheme="majorHAnsi" w:cstheme="majorBidi"/>
          <w:b/>
          <w:caps/>
          <w:sz w:val="50"/>
          <w:szCs w:val="32"/>
        </w:rPr>
      </w:pPr>
      <w:r>
        <w:br w:type="page"/>
      </w:r>
    </w:p>
    <w:p w14:paraId="04123D15" w14:textId="77777777" w:rsidR="007A4FDE" w:rsidRDefault="007A4FDE" w:rsidP="007A4FDE">
      <w:pPr>
        <w:pStyle w:val="Heading1"/>
      </w:pPr>
      <w:r>
        <w:lastRenderedPageBreak/>
        <w:t>Detailed Design</w:t>
      </w:r>
    </w:p>
    <w:p w14:paraId="4ABE02C7" w14:textId="77777777" w:rsidR="007A4FDE" w:rsidRDefault="007A4FDE" w:rsidP="007A4FDE">
      <w:pPr>
        <w:pStyle w:val="Heading2"/>
      </w:pPr>
      <w:r>
        <w:t>Sketches</w:t>
      </w:r>
    </w:p>
    <w:p w14:paraId="7A1971EF" w14:textId="20513A48" w:rsidR="001E2DA8" w:rsidRDefault="00E8488B" w:rsidP="00B0255A">
      <w:pPr>
        <w:pStyle w:val="Heading2"/>
      </w:pPr>
      <w:r>
        <w:rPr>
          <w:noProof/>
        </w:rPr>
        <w:drawing>
          <wp:inline distT="0" distB="0" distL="0" distR="0" wp14:anchorId="4EC59C5A" wp14:editId="26623328">
            <wp:extent cx="5238750" cy="2947035"/>
            <wp:effectExtent l="0" t="0" r="6350" b="0"/>
            <wp:docPr id="1" name="Picture 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i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8750" cy="2947035"/>
                    </a:xfrm>
                    <a:prstGeom prst="rect">
                      <a:avLst/>
                    </a:prstGeom>
                  </pic:spPr>
                </pic:pic>
              </a:graphicData>
            </a:graphic>
          </wp:inline>
        </w:drawing>
      </w:r>
    </w:p>
    <w:p w14:paraId="6735B133" w14:textId="0804D750" w:rsidR="00E8488B" w:rsidRDefault="00E8488B" w:rsidP="00E8488B">
      <w:r>
        <w:rPr>
          <w:noProof/>
        </w:rPr>
        <w:drawing>
          <wp:inline distT="0" distB="0" distL="0" distR="0" wp14:anchorId="347DFC25" wp14:editId="2296A356">
            <wp:extent cx="5238750" cy="2947035"/>
            <wp:effectExtent l="0" t="0" r="6350" b="0"/>
            <wp:docPr id="4" name="Picture 4" descr="A screenshot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re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8750" cy="2947035"/>
                    </a:xfrm>
                    <a:prstGeom prst="rect">
                      <a:avLst/>
                    </a:prstGeom>
                  </pic:spPr>
                </pic:pic>
              </a:graphicData>
            </a:graphic>
          </wp:inline>
        </w:drawing>
      </w:r>
    </w:p>
    <w:p w14:paraId="3CC4CCF6" w14:textId="797B8E27" w:rsidR="00E8488B" w:rsidRDefault="00E8488B" w:rsidP="00E8488B">
      <w:r>
        <w:rPr>
          <w:noProof/>
        </w:rPr>
        <w:lastRenderedPageBreak/>
        <w:drawing>
          <wp:inline distT="0" distB="0" distL="0" distR="0" wp14:anchorId="796A445E" wp14:editId="77AB1618">
            <wp:extent cx="5238750" cy="2947035"/>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750" cy="2947035"/>
                    </a:xfrm>
                    <a:prstGeom prst="rect">
                      <a:avLst/>
                    </a:prstGeom>
                  </pic:spPr>
                </pic:pic>
              </a:graphicData>
            </a:graphic>
          </wp:inline>
        </w:drawing>
      </w:r>
    </w:p>
    <w:p w14:paraId="14096AED" w14:textId="69ED245C" w:rsidR="00E8488B" w:rsidRDefault="00E8488B" w:rsidP="00E8488B">
      <w:r>
        <w:rPr>
          <w:noProof/>
        </w:rPr>
        <w:drawing>
          <wp:inline distT="0" distB="0" distL="0" distR="0" wp14:anchorId="2AAF437E" wp14:editId="7B3CE369">
            <wp:extent cx="5238750" cy="2947035"/>
            <wp:effectExtent l="0" t="0" r="6350" b="0"/>
            <wp:docPr id="6" name="Picture 6"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 flow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750" cy="2947035"/>
                    </a:xfrm>
                    <a:prstGeom prst="rect">
                      <a:avLst/>
                    </a:prstGeom>
                  </pic:spPr>
                </pic:pic>
              </a:graphicData>
            </a:graphic>
          </wp:inline>
        </w:drawing>
      </w:r>
    </w:p>
    <w:p w14:paraId="4998C8F2" w14:textId="2F30766E" w:rsidR="00E8488B" w:rsidRDefault="00E8488B" w:rsidP="00E8488B">
      <w:r>
        <w:rPr>
          <w:noProof/>
        </w:rPr>
        <w:lastRenderedPageBreak/>
        <w:drawing>
          <wp:inline distT="0" distB="0" distL="0" distR="0" wp14:anchorId="5AA845B8" wp14:editId="56B9C110">
            <wp:extent cx="5238750" cy="2947035"/>
            <wp:effectExtent l="0" t="0" r="635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38750" cy="2947035"/>
                    </a:xfrm>
                    <a:prstGeom prst="rect">
                      <a:avLst/>
                    </a:prstGeom>
                  </pic:spPr>
                </pic:pic>
              </a:graphicData>
            </a:graphic>
          </wp:inline>
        </w:drawing>
      </w:r>
    </w:p>
    <w:p w14:paraId="713C17D9" w14:textId="12E1C618" w:rsidR="00E8488B" w:rsidRDefault="00E8488B" w:rsidP="00E8488B">
      <w:r>
        <w:rPr>
          <w:noProof/>
        </w:rPr>
        <w:drawing>
          <wp:inline distT="0" distB="0" distL="0" distR="0" wp14:anchorId="419B3DEA" wp14:editId="4ABEC03D">
            <wp:extent cx="5238750" cy="2947035"/>
            <wp:effectExtent l="0" t="0" r="6350" b="0"/>
            <wp:docPr id="8" name="Picture 8"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ird, flow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38750" cy="2947035"/>
                    </a:xfrm>
                    <a:prstGeom prst="rect">
                      <a:avLst/>
                    </a:prstGeom>
                  </pic:spPr>
                </pic:pic>
              </a:graphicData>
            </a:graphic>
          </wp:inline>
        </w:drawing>
      </w:r>
    </w:p>
    <w:p w14:paraId="42A4EDDE" w14:textId="31C0737E" w:rsidR="005E0D7E" w:rsidRDefault="00E8488B" w:rsidP="00E8488B">
      <w:r>
        <w:rPr>
          <w:noProof/>
        </w:rPr>
        <w:lastRenderedPageBreak/>
        <w:drawing>
          <wp:inline distT="0" distB="0" distL="0" distR="0" wp14:anchorId="34F71E2D" wp14:editId="410902B4">
            <wp:extent cx="5238750" cy="2947035"/>
            <wp:effectExtent l="0" t="0" r="6350" b="0"/>
            <wp:docPr id="9" name="Picture 9"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ird, flow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0" cy="2947035"/>
                    </a:xfrm>
                    <a:prstGeom prst="rect">
                      <a:avLst/>
                    </a:prstGeom>
                  </pic:spPr>
                </pic:pic>
              </a:graphicData>
            </a:graphic>
          </wp:inline>
        </w:drawing>
      </w:r>
    </w:p>
    <w:p w14:paraId="5C0F6D58" w14:textId="56E29FCF" w:rsidR="005E0D7E" w:rsidRPr="00E8488B" w:rsidRDefault="005E0D7E" w:rsidP="00E8488B">
      <w:r>
        <w:br w:type="page"/>
      </w:r>
    </w:p>
    <w:p w14:paraId="4630DC17" w14:textId="77777777" w:rsidR="00B0255A" w:rsidRDefault="00B0255A" w:rsidP="00B0255A">
      <w:pPr>
        <w:pStyle w:val="Heading2"/>
      </w:pPr>
      <w:r>
        <w:lastRenderedPageBreak/>
        <w:t>Program Specifications</w:t>
      </w:r>
    </w:p>
    <w:p w14:paraId="5B78301A" w14:textId="77777777" w:rsidR="00B0255A" w:rsidRDefault="00B0255A" w:rsidP="00B0255A">
      <w:r>
        <w:t>My memory game generates 6 random characters and the player is given a time frame in which they will have to remember the characters generated. The time frame will be different depending on which difficulty has been chosen. Some limitations of the program are that the timer functions in Pygame causes the game to freeze until the timer is finished.</w:t>
      </w:r>
    </w:p>
    <w:p w14:paraId="2CDA35CE" w14:textId="77777777" w:rsidR="008E31CD" w:rsidRDefault="008E31CD" w:rsidP="008E31CD">
      <w:pPr>
        <w:pStyle w:val="Heading2"/>
      </w:pPr>
      <w:r>
        <w:t>Diagrams</w:t>
      </w:r>
    </w:p>
    <w:p w14:paraId="4A4EE9F1" w14:textId="77777777" w:rsidR="008E31CD" w:rsidRDefault="003F6197" w:rsidP="008E31CD">
      <w:r>
        <w:t>IPO</w:t>
      </w:r>
    </w:p>
    <w:tbl>
      <w:tblPr>
        <w:tblStyle w:val="TableGrid"/>
        <w:tblW w:w="0" w:type="auto"/>
        <w:tblLook w:val="04A0" w:firstRow="1" w:lastRow="0" w:firstColumn="1" w:lastColumn="0" w:noHBand="0" w:noVBand="1"/>
      </w:tblPr>
      <w:tblGrid>
        <w:gridCol w:w="2746"/>
        <w:gridCol w:w="2747"/>
        <w:gridCol w:w="2747"/>
      </w:tblGrid>
      <w:tr w:rsidR="005E1D9A" w14:paraId="68DEF343" w14:textId="77777777" w:rsidTr="005E1D9A">
        <w:tc>
          <w:tcPr>
            <w:tcW w:w="2746" w:type="dxa"/>
          </w:tcPr>
          <w:p w14:paraId="55F6D0AF" w14:textId="31977ED4" w:rsidR="005E1D9A" w:rsidRPr="005E1D9A" w:rsidRDefault="005E1D9A" w:rsidP="008E31CD">
            <w:pPr>
              <w:rPr>
                <w:b/>
                <w:bCs/>
              </w:rPr>
            </w:pPr>
            <w:r>
              <w:rPr>
                <w:b/>
                <w:bCs/>
              </w:rPr>
              <w:t>Input</w:t>
            </w:r>
          </w:p>
        </w:tc>
        <w:tc>
          <w:tcPr>
            <w:tcW w:w="2747" w:type="dxa"/>
          </w:tcPr>
          <w:p w14:paraId="78B0C02F" w14:textId="504EFA6C" w:rsidR="005E1D9A" w:rsidRPr="005E1D9A" w:rsidRDefault="005E1D9A" w:rsidP="008E31CD">
            <w:pPr>
              <w:rPr>
                <w:b/>
                <w:bCs/>
              </w:rPr>
            </w:pPr>
            <w:r>
              <w:rPr>
                <w:b/>
                <w:bCs/>
              </w:rPr>
              <w:t>Process</w:t>
            </w:r>
          </w:p>
        </w:tc>
        <w:tc>
          <w:tcPr>
            <w:tcW w:w="2747" w:type="dxa"/>
          </w:tcPr>
          <w:p w14:paraId="2FC9B985" w14:textId="79872DCA" w:rsidR="005E1D9A" w:rsidRPr="005E1D9A" w:rsidRDefault="005E1D9A" w:rsidP="008E31CD">
            <w:pPr>
              <w:rPr>
                <w:b/>
                <w:bCs/>
              </w:rPr>
            </w:pPr>
            <w:r>
              <w:rPr>
                <w:b/>
                <w:bCs/>
              </w:rPr>
              <w:t>Output</w:t>
            </w:r>
          </w:p>
        </w:tc>
      </w:tr>
      <w:tr w:rsidR="005E1D9A" w14:paraId="044D07A7" w14:textId="77777777" w:rsidTr="005E1D9A">
        <w:tc>
          <w:tcPr>
            <w:tcW w:w="2746" w:type="dxa"/>
          </w:tcPr>
          <w:p w14:paraId="4C274A46" w14:textId="3034009E" w:rsidR="005E1D9A" w:rsidRDefault="005E1D9A" w:rsidP="008E31CD">
            <w:r>
              <w:t>Quit button</w:t>
            </w:r>
          </w:p>
        </w:tc>
        <w:tc>
          <w:tcPr>
            <w:tcW w:w="2747" w:type="dxa"/>
          </w:tcPr>
          <w:p w14:paraId="1A593FB7" w14:textId="714321E5" w:rsidR="005E1D9A" w:rsidRDefault="005E1D9A" w:rsidP="008E31CD">
            <w:r>
              <w:t>Calls quit function</w:t>
            </w:r>
          </w:p>
        </w:tc>
        <w:tc>
          <w:tcPr>
            <w:tcW w:w="2747" w:type="dxa"/>
          </w:tcPr>
          <w:p w14:paraId="6CEE129D" w14:textId="144FCA4F" w:rsidR="005E1D9A" w:rsidRDefault="005E1D9A" w:rsidP="008E31CD">
            <w:r>
              <w:t>Quits game</w:t>
            </w:r>
          </w:p>
        </w:tc>
      </w:tr>
      <w:tr w:rsidR="005E1D9A" w14:paraId="562F8D78" w14:textId="77777777" w:rsidTr="005E1D9A">
        <w:tc>
          <w:tcPr>
            <w:tcW w:w="2746" w:type="dxa"/>
          </w:tcPr>
          <w:p w14:paraId="1A2B3377" w14:textId="78BC46CD" w:rsidR="005E1D9A" w:rsidRDefault="005E1D9A" w:rsidP="008E31CD">
            <w:r>
              <w:t>Start</w:t>
            </w:r>
            <w:r w:rsidR="001E2DA8">
              <w:t xml:space="preserve"> button</w:t>
            </w:r>
          </w:p>
        </w:tc>
        <w:tc>
          <w:tcPr>
            <w:tcW w:w="2747" w:type="dxa"/>
          </w:tcPr>
          <w:p w14:paraId="06620CA3" w14:textId="74F71907" w:rsidR="005E1D9A" w:rsidRDefault="005E1D9A" w:rsidP="008E31CD">
            <w:r>
              <w:t>Calls select difficulty function</w:t>
            </w:r>
          </w:p>
        </w:tc>
        <w:tc>
          <w:tcPr>
            <w:tcW w:w="2747" w:type="dxa"/>
          </w:tcPr>
          <w:p w14:paraId="7A8B89BA" w14:textId="5B84E7C6" w:rsidR="005E1D9A" w:rsidRDefault="005E1D9A" w:rsidP="008E31CD">
            <w:r>
              <w:t>Shows difficulty selection screen</w:t>
            </w:r>
          </w:p>
        </w:tc>
      </w:tr>
      <w:tr w:rsidR="005E1D9A" w14:paraId="26E59A55" w14:textId="77777777" w:rsidTr="005E1D9A">
        <w:tc>
          <w:tcPr>
            <w:tcW w:w="2746" w:type="dxa"/>
          </w:tcPr>
          <w:p w14:paraId="795319D2" w14:textId="69F523E7" w:rsidR="005E1D9A" w:rsidRDefault="005E1D9A" w:rsidP="008E31CD">
            <w:r>
              <w:t>Instructions</w:t>
            </w:r>
            <w:r w:rsidR="001E2DA8">
              <w:t xml:space="preserve"> button</w:t>
            </w:r>
          </w:p>
        </w:tc>
        <w:tc>
          <w:tcPr>
            <w:tcW w:w="2747" w:type="dxa"/>
          </w:tcPr>
          <w:p w14:paraId="04127658" w14:textId="4614B840" w:rsidR="005E1D9A" w:rsidRDefault="005E1D9A" w:rsidP="008E31CD">
            <w:r>
              <w:t>Calls instructions function</w:t>
            </w:r>
          </w:p>
        </w:tc>
        <w:tc>
          <w:tcPr>
            <w:tcW w:w="2747" w:type="dxa"/>
          </w:tcPr>
          <w:p w14:paraId="5352B48E" w14:textId="3B1FD78F" w:rsidR="005E1D9A" w:rsidRDefault="009A63A7" w:rsidP="008E31CD">
            <w:r>
              <w:t>Shows instructions</w:t>
            </w:r>
          </w:p>
        </w:tc>
      </w:tr>
      <w:tr w:rsidR="005E1D9A" w14:paraId="0FCFCFA4" w14:textId="77777777" w:rsidTr="005E1D9A">
        <w:tc>
          <w:tcPr>
            <w:tcW w:w="2746" w:type="dxa"/>
          </w:tcPr>
          <w:p w14:paraId="515E7430" w14:textId="7C6F3173" w:rsidR="005E1D9A" w:rsidRDefault="009A63A7" w:rsidP="008E31CD">
            <w:r>
              <w:t>Back</w:t>
            </w:r>
            <w:r w:rsidR="001E2DA8">
              <w:t xml:space="preserve"> button</w:t>
            </w:r>
          </w:p>
        </w:tc>
        <w:tc>
          <w:tcPr>
            <w:tcW w:w="2747" w:type="dxa"/>
          </w:tcPr>
          <w:p w14:paraId="2F9C2FF4" w14:textId="4616BB3C" w:rsidR="005E1D9A" w:rsidRDefault="00A166FD" w:rsidP="008E31CD">
            <w:r>
              <w:t>Calls the previous screen’s function</w:t>
            </w:r>
          </w:p>
        </w:tc>
        <w:tc>
          <w:tcPr>
            <w:tcW w:w="2747" w:type="dxa"/>
          </w:tcPr>
          <w:p w14:paraId="15E8674E" w14:textId="05CD9017" w:rsidR="005E1D9A" w:rsidRDefault="00A166FD" w:rsidP="008E31CD">
            <w:r>
              <w:t>Shows the previous screen</w:t>
            </w:r>
          </w:p>
        </w:tc>
      </w:tr>
      <w:tr w:rsidR="005E1D9A" w14:paraId="301B1792" w14:textId="77777777" w:rsidTr="005E1D9A">
        <w:tc>
          <w:tcPr>
            <w:tcW w:w="2746" w:type="dxa"/>
          </w:tcPr>
          <w:p w14:paraId="325D71D0" w14:textId="50C9157E" w:rsidR="005E1D9A" w:rsidRDefault="00A166FD" w:rsidP="008E31CD">
            <w:r>
              <w:t>Easy</w:t>
            </w:r>
            <w:r w:rsidR="001E2DA8">
              <w:t xml:space="preserve"> button</w:t>
            </w:r>
          </w:p>
        </w:tc>
        <w:tc>
          <w:tcPr>
            <w:tcW w:w="2747" w:type="dxa"/>
          </w:tcPr>
          <w:p w14:paraId="45E40AFC" w14:textId="790FC872" w:rsidR="005E1D9A" w:rsidRDefault="00A166FD" w:rsidP="008E31CD">
            <w:r>
              <w:t>Calls the timer function that lasts 10 seconds then calls the game screen</w:t>
            </w:r>
          </w:p>
        </w:tc>
        <w:tc>
          <w:tcPr>
            <w:tcW w:w="2747" w:type="dxa"/>
          </w:tcPr>
          <w:p w14:paraId="588637E4" w14:textId="77E97F53" w:rsidR="005E1D9A" w:rsidRDefault="00A166FD" w:rsidP="008E31CD">
            <w:r>
              <w:t>Shows game screen</w:t>
            </w:r>
          </w:p>
        </w:tc>
      </w:tr>
      <w:tr w:rsidR="005E1D9A" w14:paraId="58893503" w14:textId="77777777" w:rsidTr="005E1D9A">
        <w:tc>
          <w:tcPr>
            <w:tcW w:w="2746" w:type="dxa"/>
          </w:tcPr>
          <w:p w14:paraId="1A640B8A" w14:textId="4D4A6168" w:rsidR="005E1D9A" w:rsidRDefault="00A166FD" w:rsidP="008E31CD">
            <w:r>
              <w:t>Medium</w:t>
            </w:r>
            <w:r w:rsidR="001E2DA8">
              <w:t xml:space="preserve"> button</w:t>
            </w:r>
          </w:p>
        </w:tc>
        <w:tc>
          <w:tcPr>
            <w:tcW w:w="2747" w:type="dxa"/>
          </w:tcPr>
          <w:p w14:paraId="0B1B7C43" w14:textId="53E31401" w:rsidR="005E1D9A" w:rsidRDefault="00A166FD" w:rsidP="008E31CD">
            <w:r>
              <w:t xml:space="preserve">Calls the timer function that lasts </w:t>
            </w:r>
            <w:r>
              <w:t>5</w:t>
            </w:r>
            <w:r>
              <w:t xml:space="preserve"> seconds then calls the game screen</w:t>
            </w:r>
          </w:p>
        </w:tc>
        <w:tc>
          <w:tcPr>
            <w:tcW w:w="2747" w:type="dxa"/>
          </w:tcPr>
          <w:p w14:paraId="387AC2A0" w14:textId="541526A8" w:rsidR="005E1D9A" w:rsidRDefault="00A166FD" w:rsidP="008E31CD">
            <w:r>
              <w:t>Shows game screen</w:t>
            </w:r>
          </w:p>
        </w:tc>
      </w:tr>
      <w:tr w:rsidR="00A166FD" w14:paraId="3D2013FF" w14:textId="77777777" w:rsidTr="005E1D9A">
        <w:tc>
          <w:tcPr>
            <w:tcW w:w="2746" w:type="dxa"/>
          </w:tcPr>
          <w:p w14:paraId="5E058094" w14:textId="3987BC6E" w:rsidR="00A166FD" w:rsidRDefault="00A166FD" w:rsidP="008E31CD">
            <w:r>
              <w:t>Hard</w:t>
            </w:r>
            <w:r w:rsidR="001E2DA8">
              <w:t xml:space="preserve"> button</w:t>
            </w:r>
          </w:p>
        </w:tc>
        <w:tc>
          <w:tcPr>
            <w:tcW w:w="2747" w:type="dxa"/>
          </w:tcPr>
          <w:p w14:paraId="142286A2" w14:textId="0F2C3DB1" w:rsidR="00A166FD" w:rsidRDefault="00A166FD" w:rsidP="008E31CD">
            <w:r>
              <w:t xml:space="preserve">Calls the timer function that lasts </w:t>
            </w:r>
            <w:r>
              <w:t>5</w:t>
            </w:r>
            <w:r>
              <w:t xml:space="preserve"> seconds then calls the game screen</w:t>
            </w:r>
          </w:p>
        </w:tc>
        <w:tc>
          <w:tcPr>
            <w:tcW w:w="2747" w:type="dxa"/>
          </w:tcPr>
          <w:p w14:paraId="0B93B8AA" w14:textId="4A78E728" w:rsidR="00A166FD" w:rsidRDefault="00A166FD" w:rsidP="008E31CD">
            <w:r>
              <w:t>Shows game screen</w:t>
            </w:r>
          </w:p>
        </w:tc>
      </w:tr>
      <w:tr w:rsidR="00A166FD" w14:paraId="676A8922" w14:textId="77777777" w:rsidTr="005E1D9A">
        <w:tc>
          <w:tcPr>
            <w:tcW w:w="2746" w:type="dxa"/>
          </w:tcPr>
          <w:p w14:paraId="43D1460A" w14:textId="2754A626" w:rsidR="00A166FD" w:rsidRDefault="00A166FD" w:rsidP="008E31CD">
            <w:r>
              <w:t>Enter</w:t>
            </w:r>
            <w:r w:rsidR="001E2DA8">
              <w:t xml:space="preserve"> button</w:t>
            </w:r>
            <w:r w:rsidR="001E2DA8">
              <w:t>: With correct answer</w:t>
            </w:r>
          </w:p>
        </w:tc>
        <w:tc>
          <w:tcPr>
            <w:tcW w:w="2747" w:type="dxa"/>
          </w:tcPr>
          <w:p w14:paraId="5921D2C1" w14:textId="77777777" w:rsidR="00A166FD" w:rsidRDefault="00A166FD" w:rsidP="008E31CD">
            <w:r>
              <w:t>Calls a function that checks if the user</w:t>
            </w:r>
            <w:r w:rsidR="001E2DA8">
              <w:t>’</w:t>
            </w:r>
            <w:r>
              <w:t>s input is equal to the answer</w:t>
            </w:r>
            <w:r w:rsidR="001E2DA8">
              <w:t xml:space="preserve"> then calls the screen for correct</w:t>
            </w:r>
          </w:p>
          <w:p w14:paraId="4E78D70E" w14:textId="0ED9EB3A" w:rsidR="001E2DA8" w:rsidRDefault="001E2DA8" w:rsidP="008E31CD"/>
        </w:tc>
        <w:tc>
          <w:tcPr>
            <w:tcW w:w="2747" w:type="dxa"/>
          </w:tcPr>
          <w:p w14:paraId="0CDF23BC" w14:textId="1D1AD862" w:rsidR="00A166FD" w:rsidRDefault="001E2DA8" w:rsidP="008E31CD">
            <w:r>
              <w:t>Shows correct screen</w:t>
            </w:r>
          </w:p>
        </w:tc>
      </w:tr>
      <w:tr w:rsidR="00A166FD" w14:paraId="27FF76EA" w14:textId="77777777" w:rsidTr="005E1D9A">
        <w:tc>
          <w:tcPr>
            <w:tcW w:w="2746" w:type="dxa"/>
          </w:tcPr>
          <w:p w14:paraId="1A23AA3C" w14:textId="7576BFA4" w:rsidR="00A166FD" w:rsidRDefault="001E2DA8" w:rsidP="008E31CD">
            <w:r>
              <w:t>Enter</w:t>
            </w:r>
            <w:r>
              <w:t xml:space="preserve"> button</w:t>
            </w:r>
            <w:r>
              <w:t>: With incorrect answer</w:t>
            </w:r>
          </w:p>
        </w:tc>
        <w:tc>
          <w:tcPr>
            <w:tcW w:w="2747" w:type="dxa"/>
          </w:tcPr>
          <w:p w14:paraId="654692BE" w14:textId="51FF6999" w:rsidR="00A166FD" w:rsidRDefault="001E2DA8" w:rsidP="008E31CD">
            <w:r>
              <w:t xml:space="preserve">Calls a function that checks if the user’s input is equal to the answer then calls the screen for </w:t>
            </w:r>
            <w:r>
              <w:t>in</w:t>
            </w:r>
            <w:r>
              <w:t>correct</w:t>
            </w:r>
          </w:p>
        </w:tc>
        <w:tc>
          <w:tcPr>
            <w:tcW w:w="2747" w:type="dxa"/>
          </w:tcPr>
          <w:p w14:paraId="5F785FC8" w14:textId="2E5080DA" w:rsidR="00A166FD" w:rsidRDefault="001E2DA8" w:rsidP="008E31CD">
            <w:r>
              <w:t>Shows incorrect screen</w:t>
            </w:r>
          </w:p>
        </w:tc>
      </w:tr>
      <w:tr w:rsidR="00A166FD" w14:paraId="088255EE" w14:textId="77777777" w:rsidTr="005E1D9A">
        <w:tc>
          <w:tcPr>
            <w:tcW w:w="2746" w:type="dxa"/>
          </w:tcPr>
          <w:p w14:paraId="29695D66" w14:textId="67A2ED7D" w:rsidR="00A166FD" w:rsidRDefault="001E2DA8" w:rsidP="008E31CD">
            <w:r>
              <w:t>Menu</w:t>
            </w:r>
            <w:r>
              <w:t xml:space="preserve"> button</w:t>
            </w:r>
          </w:p>
        </w:tc>
        <w:tc>
          <w:tcPr>
            <w:tcW w:w="2747" w:type="dxa"/>
          </w:tcPr>
          <w:p w14:paraId="4A30D0FF" w14:textId="2FA2482D" w:rsidR="00A166FD" w:rsidRDefault="001E2DA8" w:rsidP="008E31CD">
            <w:r>
              <w:t>Calls menu function</w:t>
            </w:r>
          </w:p>
        </w:tc>
        <w:tc>
          <w:tcPr>
            <w:tcW w:w="2747" w:type="dxa"/>
          </w:tcPr>
          <w:p w14:paraId="4DCE904A" w14:textId="50021342" w:rsidR="00A166FD" w:rsidRDefault="001E2DA8" w:rsidP="008E31CD">
            <w:r>
              <w:t>Shows menu screen</w:t>
            </w:r>
          </w:p>
        </w:tc>
      </w:tr>
    </w:tbl>
    <w:p w14:paraId="50718EAD" w14:textId="72730989" w:rsidR="003F6197" w:rsidRDefault="003F6197" w:rsidP="008E31CD"/>
    <w:p w14:paraId="2F7B71AB" w14:textId="77777777" w:rsidR="003F6197" w:rsidRDefault="003F6197" w:rsidP="008E31CD">
      <w:r>
        <w:lastRenderedPageBreak/>
        <w:t>Dataflow</w:t>
      </w:r>
    </w:p>
    <w:p w14:paraId="2DC47966" w14:textId="77777777" w:rsidR="003F6197" w:rsidRDefault="003F6197" w:rsidP="008E31CD">
      <w:r>
        <w:rPr>
          <w:noProof/>
        </w:rPr>
        <w:drawing>
          <wp:inline distT="0" distB="0" distL="0" distR="0" wp14:anchorId="0F9FE682" wp14:editId="045ABBCF">
            <wp:extent cx="5238750" cy="757618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8750" cy="7576185"/>
                    </a:xfrm>
                    <a:prstGeom prst="rect">
                      <a:avLst/>
                    </a:prstGeom>
                  </pic:spPr>
                </pic:pic>
              </a:graphicData>
            </a:graphic>
          </wp:inline>
        </w:drawing>
      </w:r>
    </w:p>
    <w:p w14:paraId="65721472" w14:textId="77777777" w:rsidR="003F6197" w:rsidRDefault="003F6197">
      <w:r>
        <w:br w:type="page"/>
      </w:r>
    </w:p>
    <w:p w14:paraId="648743CF" w14:textId="77777777" w:rsidR="003F6197" w:rsidRDefault="003F6197" w:rsidP="003F6197">
      <w:pPr>
        <w:pStyle w:val="Heading1"/>
      </w:pPr>
      <w:r>
        <w:lastRenderedPageBreak/>
        <w:t>Algorithm Design</w:t>
      </w:r>
    </w:p>
    <w:p w14:paraId="344159B5" w14:textId="77777777" w:rsidR="003F6197" w:rsidRDefault="003F6197" w:rsidP="003F6197">
      <w:pPr>
        <w:pStyle w:val="Heading2"/>
      </w:pPr>
      <w:r>
        <w:t>Pseudocode</w:t>
      </w:r>
    </w:p>
    <w:p w14:paraId="2EE70E76" w14:textId="77777777" w:rsidR="005E0D7E" w:rsidRDefault="005E0D7E" w:rsidP="005E0D7E">
      <w:r>
        <w:t xml:space="preserve">IMPORT </w:t>
      </w:r>
      <w:proofErr w:type="spellStart"/>
      <w:r>
        <w:t>pygame</w:t>
      </w:r>
      <w:proofErr w:type="spellEnd"/>
    </w:p>
    <w:p w14:paraId="7122A36D" w14:textId="77777777" w:rsidR="005E0D7E" w:rsidRDefault="005E0D7E" w:rsidP="005E0D7E">
      <w:r>
        <w:t>IMPORT random</w:t>
      </w:r>
    </w:p>
    <w:p w14:paraId="58E46F47" w14:textId="77777777" w:rsidR="005E0D7E" w:rsidRDefault="005E0D7E" w:rsidP="005E0D7E"/>
    <w:p w14:paraId="4E8DD92C" w14:textId="77777777" w:rsidR="005E0D7E" w:rsidRDefault="005E0D7E" w:rsidP="005E0D7E">
      <w:r>
        <w:t xml:space="preserve"># Initializing </w:t>
      </w:r>
      <w:proofErr w:type="spellStart"/>
      <w:r>
        <w:t>pygame</w:t>
      </w:r>
      <w:proofErr w:type="spellEnd"/>
    </w:p>
    <w:p w14:paraId="32D159C8" w14:textId="77777777" w:rsidR="005E0D7E" w:rsidRDefault="005E0D7E" w:rsidP="005E0D7E">
      <w:proofErr w:type="spellStart"/>
      <w:proofErr w:type="gramStart"/>
      <w:r>
        <w:t>pygame.init</w:t>
      </w:r>
      <w:proofErr w:type="spellEnd"/>
      <w:proofErr w:type="gramEnd"/>
      <w:r>
        <w:t>()</w:t>
      </w:r>
    </w:p>
    <w:p w14:paraId="246E1D9B" w14:textId="77777777" w:rsidR="005E0D7E" w:rsidRDefault="005E0D7E" w:rsidP="005E0D7E"/>
    <w:p w14:paraId="2F7295E2" w14:textId="77777777" w:rsidR="005E0D7E" w:rsidRDefault="005E0D7E" w:rsidP="005E0D7E">
      <w:r>
        <w:t># Window setup</w:t>
      </w:r>
    </w:p>
    <w:p w14:paraId="59ECB905" w14:textId="77777777" w:rsidR="005E0D7E" w:rsidRDefault="005E0D7E" w:rsidP="005E0D7E">
      <w:r>
        <w:t xml:space="preserve">SET </w:t>
      </w:r>
      <w:proofErr w:type="spellStart"/>
      <w:r>
        <w:t>window_width</w:t>
      </w:r>
      <w:proofErr w:type="spellEnd"/>
      <w:r>
        <w:t xml:space="preserve"> TO 800</w:t>
      </w:r>
    </w:p>
    <w:p w14:paraId="6982DE50" w14:textId="77777777" w:rsidR="005E0D7E" w:rsidRDefault="005E0D7E" w:rsidP="005E0D7E">
      <w:r>
        <w:t xml:space="preserve">SET </w:t>
      </w:r>
      <w:proofErr w:type="spellStart"/>
      <w:r>
        <w:t>window_height</w:t>
      </w:r>
      <w:proofErr w:type="spellEnd"/>
      <w:r>
        <w:t xml:space="preserve"> TO 600</w:t>
      </w:r>
    </w:p>
    <w:p w14:paraId="5C9799AC" w14:textId="77777777" w:rsidR="005E0D7E" w:rsidRDefault="005E0D7E" w:rsidP="005E0D7E">
      <w:r>
        <w:t xml:space="preserve">SET window TO </w:t>
      </w:r>
      <w:proofErr w:type="spellStart"/>
      <w:r>
        <w:t>pygame.display.set_</w:t>
      </w:r>
      <w:proofErr w:type="gramStart"/>
      <w:r>
        <w:t>mode</w:t>
      </w:r>
      <w:proofErr w:type="spellEnd"/>
      <w:r>
        <w:t>(</w:t>
      </w:r>
      <w:proofErr w:type="gramEnd"/>
      <w:r>
        <w:t>(</w:t>
      </w:r>
      <w:proofErr w:type="spellStart"/>
      <w:r>
        <w:t>window_width</w:t>
      </w:r>
      <w:proofErr w:type="spellEnd"/>
      <w:r>
        <w:t xml:space="preserve">, </w:t>
      </w:r>
      <w:proofErr w:type="spellStart"/>
      <w:r>
        <w:t>window_height</w:t>
      </w:r>
      <w:proofErr w:type="spellEnd"/>
      <w:r>
        <w:t>))</w:t>
      </w:r>
    </w:p>
    <w:p w14:paraId="3EEF49EE" w14:textId="77777777" w:rsidR="005E0D7E" w:rsidRDefault="005E0D7E" w:rsidP="005E0D7E">
      <w:r>
        <w:t xml:space="preserve">SET background TO </w:t>
      </w:r>
      <w:proofErr w:type="spellStart"/>
      <w:proofErr w:type="gramStart"/>
      <w:r>
        <w:t>pygame.image</w:t>
      </w:r>
      <w:proofErr w:type="gramEnd"/>
      <w:r>
        <w:t>.load</w:t>
      </w:r>
      <w:proofErr w:type="spellEnd"/>
      <w:r>
        <w:t>("background.jpg")</w:t>
      </w:r>
    </w:p>
    <w:p w14:paraId="7CF3FF42" w14:textId="77777777" w:rsidR="005E0D7E" w:rsidRDefault="005E0D7E" w:rsidP="005E0D7E">
      <w:r>
        <w:t xml:space="preserve">SET </w:t>
      </w:r>
      <w:proofErr w:type="spellStart"/>
      <w:r>
        <w:t>background_width</w:t>
      </w:r>
      <w:proofErr w:type="spellEnd"/>
      <w:r>
        <w:t xml:space="preserve"> TO 3840</w:t>
      </w:r>
    </w:p>
    <w:p w14:paraId="379471FA" w14:textId="77777777" w:rsidR="005E0D7E" w:rsidRDefault="005E0D7E" w:rsidP="005E0D7E">
      <w:r>
        <w:t xml:space="preserve">SET </w:t>
      </w:r>
      <w:proofErr w:type="spellStart"/>
      <w:r>
        <w:t>background_height</w:t>
      </w:r>
      <w:proofErr w:type="spellEnd"/>
      <w:r>
        <w:t xml:space="preserve"> TO 2160</w:t>
      </w:r>
    </w:p>
    <w:p w14:paraId="54E545FB" w14:textId="77777777" w:rsidR="005E0D7E" w:rsidRDefault="005E0D7E" w:rsidP="005E0D7E">
      <w:r>
        <w:t xml:space="preserve">SET </w:t>
      </w:r>
      <w:proofErr w:type="spellStart"/>
      <w:r>
        <w:t>background_default_x</w:t>
      </w:r>
      <w:proofErr w:type="spellEnd"/>
      <w:r>
        <w:t xml:space="preserve"> TO -1920</w:t>
      </w:r>
    </w:p>
    <w:p w14:paraId="7ABA96EE" w14:textId="77777777" w:rsidR="005E0D7E" w:rsidRDefault="005E0D7E" w:rsidP="005E0D7E">
      <w:r>
        <w:t xml:space="preserve">SET </w:t>
      </w:r>
      <w:proofErr w:type="spellStart"/>
      <w:r>
        <w:t>background_default_y</w:t>
      </w:r>
      <w:proofErr w:type="spellEnd"/>
      <w:r>
        <w:t xml:space="preserve"> TO -1080</w:t>
      </w:r>
    </w:p>
    <w:p w14:paraId="633D261D" w14:textId="77777777" w:rsidR="005E0D7E" w:rsidRDefault="005E0D7E" w:rsidP="005E0D7E"/>
    <w:p w14:paraId="3BEC17E7" w14:textId="77777777" w:rsidR="005E0D7E" w:rsidRDefault="005E0D7E" w:rsidP="005E0D7E">
      <w:r>
        <w:t># Window Caption</w:t>
      </w:r>
    </w:p>
    <w:p w14:paraId="6B5DCBF0" w14:textId="77777777" w:rsidR="005E0D7E" w:rsidRDefault="005E0D7E" w:rsidP="005E0D7E">
      <w:proofErr w:type="spellStart"/>
      <w:r>
        <w:t>pygame.display.set_</w:t>
      </w:r>
      <w:proofErr w:type="gramStart"/>
      <w:r>
        <w:t>caption</w:t>
      </w:r>
      <w:proofErr w:type="spellEnd"/>
      <w:r>
        <w:t>(</w:t>
      </w:r>
      <w:proofErr w:type="gramEnd"/>
      <w:r>
        <w:t>"Memory Game")</w:t>
      </w:r>
    </w:p>
    <w:p w14:paraId="086599EC" w14:textId="77777777" w:rsidR="005E0D7E" w:rsidRDefault="005E0D7E" w:rsidP="005E0D7E"/>
    <w:p w14:paraId="3CCE9D38" w14:textId="77777777" w:rsidR="005E0D7E" w:rsidRDefault="005E0D7E" w:rsidP="005E0D7E">
      <w:r>
        <w:t># Variables</w:t>
      </w:r>
    </w:p>
    <w:p w14:paraId="5D7246CF" w14:textId="77777777" w:rsidR="005E0D7E" w:rsidRDefault="005E0D7E" w:rsidP="005E0D7E">
      <w:r>
        <w:t xml:space="preserve">SET clock TO </w:t>
      </w:r>
      <w:proofErr w:type="spellStart"/>
      <w:proofErr w:type="gramStart"/>
      <w:r>
        <w:t>pygame.time</w:t>
      </w:r>
      <w:proofErr w:type="gramEnd"/>
      <w:r>
        <w:t>.Clock</w:t>
      </w:r>
      <w:proofErr w:type="spellEnd"/>
      <w:r>
        <w:t>()</w:t>
      </w:r>
    </w:p>
    <w:p w14:paraId="04134866" w14:textId="77777777" w:rsidR="005E0D7E" w:rsidRDefault="005E0D7E" w:rsidP="005E0D7E">
      <w:r>
        <w:t>SET fps TO 144</w:t>
      </w:r>
    </w:p>
    <w:p w14:paraId="72CD1252" w14:textId="77777777" w:rsidR="005E0D7E" w:rsidRDefault="005E0D7E" w:rsidP="005E0D7E">
      <w:r>
        <w:lastRenderedPageBreak/>
        <w:t xml:space="preserve">SET </w:t>
      </w:r>
      <w:proofErr w:type="spellStart"/>
      <w:r>
        <w:t>x_center</w:t>
      </w:r>
      <w:proofErr w:type="spellEnd"/>
      <w:r>
        <w:t xml:space="preserve"> TO </w:t>
      </w:r>
      <w:proofErr w:type="spellStart"/>
      <w:r>
        <w:t>window_width</w:t>
      </w:r>
      <w:proofErr w:type="spellEnd"/>
      <w:r>
        <w:t>/2</w:t>
      </w:r>
    </w:p>
    <w:p w14:paraId="4044C681" w14:textId="77777777" w:rsidR="005E0D7E" w:rsidRDefault="005E0D7E" w:rsidP="005E0D7E">
      <w:r>
        <w:t xml:space="preserve">SET </w:t>
      </w:r>
      <w:proofErr w:type="spellStart"/>
      <w:r>
        <w:t>y_center</w:t>
      </w:r>
      <w:proofErr w:type="spellEnd"/>
      <w:r>
        <w:t xml:space="preserve"> TO </w:t>
      </w:r>
      <w:proofErr w:type="spellStart"/>
      <w:r>
        <w:t>window_height</w:t>
      </w:r>
      <w:proofErr w:type="spellEnd"/>
      <w:r>
        <w:t>/2</w:t>
      </w:r>
    </w:p>
    <w:p w14:paraId="2980204D" w14:textId="77777777" w:rsidR="005E0D7E" w:rsidRDefault="005E0D7E" w:rsidP="005E0D7E">
      <w:r>
        <w:t xml:space="preserve">SET center TO </w:t>
      </w:r>
      <w:proofErr w:type="spellStart"/>
      <w:r>
        <w:t>x_center</w:t>
      </w:r>
      <w:proofErr w:type="spellEnd"/>
      <w:r>
        <w:t xml:space="preserve">, </w:t>
      </w:r>
      <w:proofErr w:type="spellStart"/>
      <w:r>
        <w:t>y_center</w:t>
      </w:r>
      <w:proofErr w:type="spellEnd"/>
    </w:p>
    <w:p w14:paraId="3363F0DB" w14:textId="77777777" w:rsidR="005E0D7E" w:rsidRDefault="005E0D7E" w:rsidP="005E0D7E">
      <w:r>
        <w:t xml:space="preserve">SET </w:t>
      </w:r>
      <w:proofErr w:type="spellStart"/>
      <w:r>
        <w:t>button_height</w:t>
      </w:r>
      <w:proofErr w:type="spellEnd"/>
      <w:r>
        <w:t xml:space="preserve"> TO 50</w:t>
      </w:r>
    </w:p>
    <w:p w14:paraId="1C1BD4F5" w14:textId="77777777" w:rsidR="005E0D7E" w:rsidRDefault="005E0D7E" w:rsidP="005E0D7E">
      <w:r>
        <w:t xml:space="preserve">SET </w:t>
      </w:r>
      <w:proofErr w:type="spellStart"/>
      <w:r>
        <w:t>INPUT_box_width</w:t>
      </w:r>
      <w:proofErr w:type="spellEnd"/>
      <w:r>
        <w:t xml:space="preserve"> TO 400</w:t>
      </w:r>
    </w:p>
    <w:p w14:paraId="72C574D9" w14:textId="77777777" w:rsidR="005E0D7E" w:rsidRDefault="005E0D7E" w:rsidP="005E0D7E">
      <w:r>
        <w:t xml:space="preserve">SET </w:t>
      </w:r>
      <w:proofErr w:type="spellStart"/>
      <w:r>
        <w:t>INPUT_box_height</w:t>
      </w:r>
      <w:proofErr w:type="spellEnd"/>
      <w:r>
        <w:t xml:space="preserve"> TO 50</w:t>
      </w:r>
    </w:p>
    <w:p w14:paraId="1C208B5E" w14:textId="77777777" w:rsidR="005E0D7E" w:rsidRDefault="005E0D7E" w:rsidP="005E0D7E">
      <w:r>
        <w:t xml:space="preserve">SET </w:t>
      </w:r>
      <w:proofErr w:type="spellStart"/>
      <w:r>
        <w:t>character_set</w:t>
      </w:r>
      <w:proofErr w:type="spellEnd"/>
      <w:r>
        <w:t xml:space="preserve"> TO "QWERTYUIOPASDFGHJKLZXCVBNMqwertyuiopasdfghjklzxcvbnm1234567890"</w:t>
      </w:r>
    </w:p>
    <w:p w14:paraId="278F433B" w14:textId="77777777" w:rsidR="005E0D7E" w:rsidRDefault="005E0D7E" w:rsidP="005E0D7E">
      <w:r>
        <w:t>SET word TO ""</w:t>
      </w:r>
    </w:p>
    <w:p w14:paraId="3E12FD1C" w14:textId="77777777" w:rsidR="005E0D7E" w:rsidRDefault="005E0D7E" w:rsidP="005E0D7E">
      <w:r>
        <w:t xml:space="preserve">SET </w:t>
      </w:r>
      <w:proofErr w:type="spellStart"/>
      <w:r>
        <w:t>INPUT_text</w:t>
      </w:r>
      <w:proofErr w:type="spellEnd"/>
      <w:r>
        <w:t xml:space="preserve"> TO ""</w:t>
      </w:r>
    </w:p>
    <w:p w14:paraId="7984EA5E" w14:textId="77777777" w:rsidR="005E0D7E" w:rsidRDefault="005E0D7E" w:rsidP="005E0D7E">
      <w:r>
        <w:t xml:space="preserve">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7B20181F" w14:textId="77777777" w:rsidR="005E0D7E" w:rsidRDefault="005E0D7E" w:rsidP="005E0D7E">
      <w:r>
        <w:t xml:space="preserve">SET </w:t>
      </w:r>
      <w:proofErr w:type="spellStart"/>
      <w:r>
        <w:t>mouse_handled</w:t>
      </w:r>
      <w:proofErr w:type="spellEnd"/>
      <w:r>
        <w:t xml:space="preserve"> TO False</w:t>
      </w:r>
    </w:p>
    <w:p w14:paraId="194A66C2" w14:textId="77777777" w:rsidR="005E0D7E" w:rsidRDefault="005E0D7E" w:rsidP="005E0D7E">
      <w:r>
        <w:t xml:space="preserve">SET </w:t>
      </w:r>
      <w:proofErr w:type="spellStart"/>
      <w:r>
        <w:t>sound_handled</w:t>
      </w:r>
      <w:proofErr w:type="spellEnd"/>
      <w:r>
        <w:t xml:space="preserve"> TO False</w:t>
      </w:r>
    </w:p>
    <w:p w14:paraId="5654DFF1" w14:textId="77777777" w:rsidR="005E0D7E" w:rsidRDefault="005E0D7E" w:rsidP="005E0D7E">
      <w:r>
        <w:t xml:space="preserve">SET </w:t>
      </w:r>
      <w:proofErr w:type="spellStart"/>
      <w:r>
        <w:t>sound_handled_position</w:t>
      </w:r>
      <w:proofErr w:type="spellEnd"/>
      <w:r>
        <w:t xml:space="preserve"> TO [0, 0, 0, 0]</w:t>
      </w:r>
    </w:p>
    <w:p w14:paraId="111FF4A0" w14:textId="77777777" w:rsidR="005E0D7E" w:rsidRDefault="005E0D7E" w:rsidP="005E0D7E"/>
    <w:p w14:paraId="11F849F6" w14:textId="77777777" w:rsidR="005E0D7E" w:rsidRDefault="005E0D7E" w:rsidP="005E0D7E">
      <w:r>
        <w:t># Fonts</w:t>
      </w:r>
    </w:p>
    <w:p w14:paraId="7D3A1FCE" w14:textId="77777777" w:rsidR="005E0D7E" w:rsidRDefault="005E0D7E" w:rsidP="005E0D7E">
      <w:r>
        <w:t xml:space="preserve">SET </w:t>
      </w:r>
      <w:proofErr w:type="spellStart"/>
      <w:r>
        <w:t>largeText</w:t>
      </w:r>
      <w:proofErr w:type="spellEnd"/>
      <w:r>
        <w:t xml:space="preserve"> TO </w:t>
      </w:r>
      <w:proofErr w:type="spellStart"/>
      <w:r>
        <w:t>pygame.</w:t>
      </w:r>
      <w:proofErr w:type="gramStart"/>
      <w:r>
        <w:t>font.Font</w:t>
      </w:r>
      <w:proofErr w:type="spellEnd"/>
      <w:proofErr w:type="gramEnd"/>
      <w:r>
        <w:t>("roboto.ttf", 60)</w:t>
      </w:r>
    </w:p>
    <w:p w14:paraId="39E31FF1" w14:textId="77777777" w:rsidR="005E0D7E" w:rsidRDefault="005E0D7E" w:rsidP="005E0D7E">
      <w:r>
        <w:t xml:space="preserve">SET </w:t>
      </w:r>
      <w:proofErr w:type="spellStart"/>
      <w:r>
        <w:t>mediumText</w:t>
      </w:r>
      <w:proofErr w:type="spellEnd"/>
      <w:r>
        <w:t xml:space="preserve"> TO </w:t>
      </w:r>
      <w:proofErr w:type="spellStart"/>
      <w:r>
        <w:t>pygame.</w:t>
      </w:r>
      <w:proofErr w:type="gramStart"/>
      <w:r>
        <w:t>font.Font</w:t>
      </w:r>
      <w:proofErr w:type="spellEnd"/>
      <w:proofErr w:type="gramEnd"/>
      <w:r>
        <w:t>("roboto.ttf", 40)</w:t>
      </w:r>
    </w:p>
    <w:p w14:paraId="594D2F00" w14:textId="77777777" w:rsidR="005E0D7E" w:rsidRDefault="005E0D7E" w:rsidP="005E0D7E">
      <w:r>
        <w:t xml:space="preserve">SET </w:t>
      </w:r>
      <w:proofErr w:type="spellStart"/>
      <w:r>
        <w:t>smallText</w:t>
      </w:r>
      <w:proofErr w:type="spellEnd"/>
      <w:r>
        <w:t xml:space="preserve"> TO </w:t>
      </w:r>
      <w:proofErr w:type="spellStart"/>
      <w:r>
        <w:t>pygame.</w:t>
      </w:r>
      <w:proofErr w:type="gramStart"/>
      <w:r>
        <w:t>font.Font</w:t>
      </w:r>
      <w:proofErr w:type="spellEnd"/>
      <w:proofErr w:type="gramEnd"/>
      <w:r>
        <w:t>("roboto.ttf", 20)</w:t>
      </w:r>
    </w:p>
    <w:p w14:paraId="0110F3A9" w14:textId="77777777" w:rsidR="005E0D7E" w:rsidRDefault="005E0D7E" w:rsidP="005E0D7E">
      <w:r>
        <w:t xml:space="preserve">SET </w:t>
      </w:r>
      <w:proofErr w:type="spellStart"/>
      <w:r>
        <w:t>warningText</w:t>
      </w:r>
      <w:proofErr w:type="spellEnd"/>
      <w:r>
        <w:t xml:space="preserve"> TO </w:t>
      </w:r>
      <w:proofErr w:type="spellStart"/>
      <w:r>
        <w:t>pygame.</w:t>
      </w:r>
      <w:proofErr w:type="gramStart"/>
      <w:r>
        <w:t>font.Font</w:t>
      </w:r>
      <w:proofErr w:type="spellEnd"/>
      <w:proofErr w:type="gramEnd"/>
      <w:r>
        <w:t>("roboto.ttf", 10)</w:t>
      </w:r>
    </w:p>
    <w:p w14:paraId="02605A03" w14:textId="77777777" w:rsidR="005E0D7E" w:rsidRDefault="005E0D7E" w:rsidP="005E0D7E"/>
    <w:p w14:paraId="4569E0BC" w14:textId="77777777" w:rsidR="005E0D7E" w:rsidRDefault="005E0D7E" w:rsidP="005E0D7E"/>
    <w:p w14:paraId="09DF61C1" w14:textId="77777777" w:rsidR="005E0D7E" w:rsidRDefault="005E0D7E" w:rsidP="005E0D7E"/>
    <w:p w14:paraId="59B5DEFC" w14:textId="77777777" w:rsidR="005E0D7E" w:rsidRDefault="005E0D7E" w:rsidP="005E0D7E">
      <w:r>
        <w:t xml:space="preserve"># </w:t>
      </w:r>
      <w:proofErr w:type="spellStart"/>
      <w:r>
        <w:t>Colours</w:t>
      </w:r>
      <w:proofErr w:type="spellEnd"/>
    </w:p>
    <w:p w14:paraId="31385A64" w14:textId="77777777" w:rsidR="005E0D7E" w:rsidRDefault="005E0D7E" w:rsidP="005E0D7E">
      <w:r>
        <w:t>SET white TO (255, 255, 255)</w:t>
      </w:r>
    </w:p>
    <w:p w14:paraId="59F076EF" w14:textId="77777777" w:rsidR="005E0D7E" w:rsidRDefault="005E0D7E" w:rsidP="005E0D7E">
      <w:r>
        <w:lastRenderedPageBreak/>
        <w:t xml:space="preserve">SET </w:t>
      </w:r>
      <w:proofErr w:type="spellStart"/>
      <w:r>
        <w:t>darker_white</w:t>
      </w:r>
      <w:proofErr w:type="spellEnd"/>
      <w:r>
        <w:t xml:space="preserve"> TO (150, 150, 150)</w:t>
      </w:r>
    </w:p>
    <w:p w14:paraId="790F8909" w14:textId="77777777" w:rsidR="005E0D7E" w:rsidRDefault="005E0D7E" w:rsidP="005E0D7E">
      <w:r>
        <w:t>SET black TO (0, 0, 0)</w:t>
      </w:r>
    </w:p>
    <w:p w14:paraId="640912C8" w14:textId="77777777" w:rsidR="005E0D7E" w:rsidRDefault="005E0D7E" w:rsidP="005E0D7E">
      <w:r>
        <w:t>SET grey TO (75, 95, 110)</w:t>
      </w:r>
    </w:p>
    <w:p w14:paraId="4B226DE1" w14:textId="77777777" w:rsidR="005E0D7E" w:rsidRDefault="005E0D7E" w:rsidP="005E0D7E">
      <w:r>
        <w:t xml:space="preserve">SET </w:t>
      </w:r>
      <w:proofErr w:type="spellStart"/>
      <w:r>
        <w:t>dark_grey</w:t>
      </w:r>
      <w:proofErr w:type="spellEnd"/>
      <w:r>
        <w:t xml:space="preserve"> TO (35, 35, 35)</w:t>
      </w:r>
    </w:p>
    <w:p w14:paraId="02DE27CF" w14:textId="77777777" w:rsidR="005E0D7E" w:rsidRDefault="005E0D7E" w:rsidP="005E0D7E">
      <w:r>
        <w:t>SET red TO (255, 0, 0)</w:t>
      </w:r>
    </w:p>
    <w:p w14:paraId="1FA9E63A" w14:textId="77777777" w:rsidR="005E0D7E" w:rsidRDefault="005E0D7E" w:rsidP="005E0D7E">
      <w:r>
        <w:t>SET blue TO (15, 30, 50)</w:t>
      </w:r>
    </w:p>
    <w:p w14:paraId="53F1F120" w14:textId="77777777" w:rsidR="005E0D7E" w:rsidRDefault="005E0D7E" w:rsidP="005E0D7E">
      <w:r>
        <w:t xml:space="preserve">SET </w:t>
      </w:r>
      <w:proofErr w:type="spellStart"/>
      <w:r>
        <w:t>lighter_blue</w:t>
      </w:r>
      <w:proofErr w:type="spellEnd"/>
      <w:r>
        <w:t xml:space="preserve"> TO (50, 95, 130)</w:t>
      </w:r>
    </w:p>
    <w:p w14:paraId="03BC2FFF" w14:textId="77777777" w:rsidR="005E0D7E" w:rsidRDefault="005E0D7E" w:rsidP="005E0D7E">
      <w:r>
        <w:t xml:space="preserve">SET </w:t>
      </w:r>
      <w:proofErr w:type="spellStart"/>
      <w:r>
        <w:t>light_blue</w:t>
      </w:r>
      <w:proofErr w:type="spellEnd"/>
      <w:r>
        <w:t xml:space="preserve"> TO (105, 215, 250)</w:t>
      </w:r>
    </w:p>
    <w:p w14:paraId="6589F52B" w14:textId="77777777" w:rsidR="005E0D7E" w:rsidRDefault="005E0D7E" w:rsidP="005E0D7E"/>
    <w:p w14:paraId="788F60EA" w14:textId="77777777" w:rsidR="005E0D7E" w:rsidRDefault="005E0D7E" w:rsidP="005E0D7E">
      <w:r>
        <w:t># Sounds</w:t>
      </w:r>
    </w:p>
    <w:p w14:paraId="2F85D93C" w14:textId="77777777" w:rsidR="005E0D7E" w:rsidRDefault="005E0D7E" w:rsidP="005E0D7E">
      <w:r>
        <w:t xml:space="preserve">SET </w:t>
      </w:r>
      <w:proofErr w:type="spellStart"/>
      <w:r>
        <w:t>button_hover_sound</w:t>
      </w:r>
      <w:proofErr w:type="spellEnd"/>
      <w:r>
        <w:t xml:space="preserve"> TO </w:t>
      </w:r>
      <w:proofErr w:type="spellStart"/>
      <w:proofErr w:type="gramStart"/>
      <w:r>
        <w:t>pygame.mixer</w:t>
      </w:r>
      <w:proofErr w:type="gramEnd"/>
      <w:r>
        <w:t>.Sound</w:t>
      </w:r>
      <w:proofErr w:type="spellEnd"/>
      <w:r>
        <w:t>("Button Hover.ogg")</w:t>
      </w:r>
    </w:p>
    <w:p w14:paraId="3CEB9FC0" w14:textId="77777777" w:rsidR="005E0D7E" w:rsidRDefault="005E0D7E" w:rsidP="005E0D7E">
      <w:r>
        <w:t xml:space="preserve">SET </w:t>
      </w:r>
      <w:proofErr w:type="spellStart"/>
      <w:r>
        <w:t>button_press_sound</w:t>
      </w:r>
      <w:proofErr w:type="spellEnd"/>
      <w:r>
        <w:t xml:space="preserve"> TO </w:t>
      </w:r>
      <w:proofErr w:type="spellStart"/>
      <w:proofErr w:type="gramStart"/>
      <w:r>
        <w:t>pygame.mixer</w:t>
      </w:r>
      <w:proofErr w:type="gramEnd"/>
      <w:r>
        <w:t>.Sound</w:t>
      </w:r>
      <w:proofErr w:type="spellEnd"/>
      <w:r>
        <w:t>("Button press.ogg")</w:t>
      </w:r>
    </w:p>
    <w:p w14:paraId="365C5122" w14:textId="77777777" w:rsidR="005E0D7E" w:rsidRDefault="005E0D7E" w:rsidP="005E0D7E"/>
    <w:p w14:paraId="0EA14AAA" w14:textId="77777777" w:rsidR="005E0D7E" w:rsidRDefault="005E0D7E" w:rsidP="005E0D7E"/>
    <w:p w14:paraId="5CBA0FE8" w14:textId="77777777" w:rsidR="005E0D7E" w:rsidRDefault="005E0D7E" w:rsidP="005E0D7E">
      <w:r>
        <w:t># Text renderer</w:t>
      </w:r>
    </w:p>
    <w:p w14:paraId="6901214D" w14:textId="77777777" w:rsidR="005E0D7E" w:rsidRDefault="005E0D7E" w:rsidP="005E0D7E"/>
    <w:p w14:paraId="6B6787FF" w14:textId="77777777" w:rsidR="005E0D7E" w:rsidRDefault="005E0D7E" w:rsidP="005E0D7E">
      <w:r>
        <w:t xml:space="preserve">DEFINE FUNCTION </w:t>
      </w:r>
      <w:proofErr w:type="spellStart"/>
      <w:r>
        <w:t>text_</w:t>
      </w:r>
      <w:proofErr w:type="gramStart"/>
      <w:r>
        <w:t>objects</w:t>
      </w:r>
      <w:proofErr w:type="spellEnd"/>
      <w:r>
        <w:t>(</w:t>
      </w:r>
      <w:proofErr w:type="gramEnd"/>
      <w:r>
        <w:t xml:space="preserve">text, font, </w:t>
      </w:r>
      <w:proofErr w:type="spellStart"/>
      <w:r>
        <w:t>colour</w:t>
      </w:r>
      <w:proofErr w:type="spellEnd"/>
      <w:r>
        <w:t>):</w:t>
      </w:r>
    </w:p>
    <w:p w14:paraId="7DD93998" w14:textId="77777777" w:rsidR="005E0D7E" w:rsidRDefault="005E0D7E" w:rsidP="005E0D7E"/>
    <w:p w14:paraId="11837515" w14:textId="77777777" w:rsidR="005E0D7E" w:rsidRDefault="005E0D7E" w:rsidP="005E0D7E">
      <w:r>
        <w:t xml:space="preserve">    SET </w:t>
      </w:r>
      <w:proofErr w:type="spellStart"/>
      <w:r>
        <w:t>textSurface</w:t>
      </w:r>
      <w:proofErr w:type="spellEnd"/>
      <w:r>
        <w:t xml:space="preserve"> TO </w:t>
      </w:r>
      <w:proofErr w:type="spellStart"/>
      <w:proofErr w:type="gramStart"/>
      <w:r>
        <w:t>font.render</w:t>
      </w:r>
      <w:proofErr w:type="spellEnd"/>
      <w:proofErr w:type="gramEnd"/>
      <w:r>
        <w:t xml:space="preserve">(text, True, </w:t>
      </w:r>
      <w:proofErr w:type="spellStart"/>
      <w:r>
        <w:t>colour</w:t>
      </w:r>
      <w:proofErr w:type="spellEnd"/>
      <w:r>
        <w:t>)</w:t>
      </w:r>
    </w:p>
    <w:p w14:paraId="7B2F59A7" w14:textId="77777777" w:rsidR="005E0D7E" w:rsidRDefault="005E0D7E" w:rsidP="005E0D7E"/>
    <w:p w14:paraId="628F5041" w14:textId="77777777" w:rsidR="005E0D7E" w:rsidRDefault="005E0D7E" w:rsidP="005E0D7E">
      <w:r>
        <w:t xml:space="preserve">    RETURN </w:t>
      </w:r>
      <w:proofErr w:type="spellStart"/>
      <w:r>
        <w:t>textSurface</w:t>
      </w:r>
      <w:proofErr w:type="spellEnd"/>
      <w:r>
        <w:t xml:space="preserve">, </w:t>
      </w:r>
      <w:proofErr w:type="spellStart"/>
      <w:r>
        <w:t>textSurface.get_</w:t>
      </w:r>
      <w:proofErr w:type="gramStart"/>
      <w:r>
        <w:t>rect</w:t>
      </w:r>
      <w:proofErr w:type="spellEnd"/>
      <w:r>
        <w:t>(</w:t>
      </w:r>
      <w:proofErr w:type="gramEnd"/>
      <w:r>
        <w:t>)</w:t>
      </w:r>
    </w:p>
    <w:p w14:paraId="2F06BFBB" w14:textId="77777777" w:rsidR="005E0D7E" w:rsidRDefault="005E0D7E" w:rsidP="005E0D7E"/>
    <w:p w14:paraId="30F634EA" w14:textId="77777777" w:rsidR="005E0D7E" w:rsidRDefault="005E0D7E" w:rsidP="005E0D7E"/>
    <w:p w14:paraId="7058AF86" w14:textId="77777777" w:rsidR="005E0D7E" w:rsidRDefault="005E0D7E" w:rsidP="005E0D7E">
      <w:r>
        <w:t># Button renderer</w:t>
      </w:r>
    </w:p>
    <w:p w14:paraId="1552A291" w14:textId="77777777" w:rsidR="005E0D7E" w:rsidRDefault="005E0D7E" w:rsidP="005E0D7E">
      <w:r>
        <w:t xml:space="preserve">DEFINE FUNCTION </w:t>
      </w:r>
      <w:proofErr w:type="gramStart"/>
      <w:r>
        <w:t>button(</w:t>
      </w:r>
      <w:proofErr w:type="spellStart"/>
      <w:proofErr w:type="gramEnd"/>
      <w:r>
        <w:t>button_text</w:t>
      </w:r>
      <w:proofErr w:type="spellEnd"/>
      <w:r>
        <w:t xml:space="preserve">, </w:t>
      </w:r>
      <w:proofErr w:type="spellStart"/>
      <w:r>
        <w:t>button_x</w:t>
      </w:r>
      <w:proofErr w:type="spellEnd"/>
      <w:r>
        <w:t xml:space="preserve">, </w:t>
      </w:r>
      <w:proofErr w:type="spellStart"/>
      <w:r>
        <w:t>button_y</w:t>
      </w:r>
      <w:proofErr w:type="spellEnd"/>
      <w:r>
        <w:t xml:space="preserve">, </w:t>
      </w:r>
      <w:proofErr w:type="spellStart"/>
      <w:r>
        <w:t>button_width</w:t>
      </w:r>
      <w:proofErr w:type="spellEnd"/>
      <w:r>
        <w:t xml:space="preserve">, </w:t>
      </w:r>
      <w:proofErr w:type="spellStart"/>
      <w:r>
        <w:t>button_height</w:t>
      </w:r>
      <w:proofErr w:type="spellEnd"/>
      <w:r>
        <w:t>, action=None):</w:t>
      </w:r>
    </w:p>
    <w:p w14:paraId="1E3343F5" w14:textId="77777777" w:rsidR="005E0D7E" w:rsidRDefault="005E0D7E" w:rsidP="005E0D7E">
      <w:r>
        <w:lastRenderedPageBreak/>
        <w:t xml:space="preserve">    SET </w:t>
      </w:r>
      <w:proofErr w:type="spellStart"/>
      <w:r>
        <w:t>mouse_handled</w:t>
      </w:r>
      <w:proofErr w:type="spellEnd"/>
      <w:r>
        <w:t xml:space="preserve"> AS global</w:t>
      </w:r>
    </w:p>
    <w:p w14:paraId="2FC2D915" w14:textId="77777777" w:rsidR="005E0D7E" w:rsidRDefault="005E0D7E" w:rsidP="005E0D7E">
      <w:r>
        <w:t xml:space="preserve">    SET </w:t>
      </w:r>
      <w:proofErr w:type="spellStart"/>
      <w:r>
        <w:t>mouse_position</w:t>
      </w:r>
      <w:proofErr w:type="spellEnd"/>
      <w:r>
        <w:t xml:space="preserve"> AS global</w:t>
      </w:r>
    </w:p>
    <w:p w14:paraId="610ED49E" w14:textId="77777777" w:rsidR="005E0D7E" w:rsidRDefault="005E0D7E" w:rsidP="005E0D7E">
      <w:r>
        <w:t xml:space="preserve">    SET </w:t>
      </w:r>
      <w:proofErr w:type="spellStart"/>
      <w:r>
        <w:t>sound_handled</w:t>
      </w:r>
      <w:proofErr w:type="spellEnd"/>
      <w:r>
        <w:t xml:space="preserve"> AS global</w:t>
      </w:r>
    </w:p>
    <w:p w14:paraId="10FF9103" w14:textId="77777777" w:rsidR="005E0D7E" w:rsidRDefault="005E0D7E" w:rsidP="005E0D7E">
      <w:r>
        <w:t xml:space="preserve">    SET </w:t>
      </w:r>
      <w:proofErr w:type="spellStart"/>
      <w:r>
        <w:t>sound_handled_position</w:t>
      </w:r>
      <w:proofErr w:type="spellEnd"/>
      <w:r>
        <w:t xml:space="preserve"> AS global</w:t>
      </w:r>
    </w:p>
    <w:p w14:paraId="376ACAE0" w14:textId="77777777" w:rsidR="005E0D7E" w:rsidRDefault="005E0D7E" w:rsidP="005E0D7E"/>
    <w:p w14:paraId="16F5C25A" w14:textId="77777777" w:rsidR="005E0D7E" w:rsidRDefault="005E0D7E" w:rsidP="005E0D7E">
      <w:r>
        <w:t xml:space="preserve">    # Mouse events</w:t>
      </w:r>
    </w:p>
    <w:p w14:paraId="6D2DBB67" w14:textId="77777777" w:rsidR="005E0D7E" w:rsidRDefault="005E0D7E" w:rsidP="005E0D7E">
      <w:r>
        <w:t xml:space="preserve">    IF </w:t>
      </w:r>
      <w:proofErr w:type="spellStart"/>
      <w:r>
        <w:t>mouse_</w:t>
      </w:r>
      <w:proofErr w:type="gramStart"/>
      <w:r>
        <w:t>position</w:t>
      </w:r>
      <w:proofErr w:type="spellEnd"/>
      <w:r>
        <w:t xml:space="preserve"> !</w:t>
      </w:r>
      <w:proofErr w:type="gramEnd"/>
      <w:r>
        <w:t xml:space="preserve">= </w:t>
      </w:r>
      <w:proofErr w:type="spellStart"/>
      <w:r>
        <w:t>pygame.mouse.get_pos</w:t>
      </w:r>
      <w:proofErr w:type="spellEnd"/>
      <w:r>
        <w:t>():</w:t>
      </w:r>
    </w:p>
    <w:p w14:paraId="0E7B4DEA" w14:textId="77777777" w:rsidR="005E0D7E" w:rsidRDefault="005E0D7E" w:rsidP="005E0D7E">
      <w:r>
        <w:t xml:space="preserve">        SET </w:t>
      </w:r>
      <w:proofErr w:type="spellStart"/>
      <w:r>
        <w:t>mouse_handled</w:t>
      </w:r>
      <w:proofErr w:type="spellEnd"/>
      <w:r>
        <w:t xml:space="preserve"> TO True</w:t>
      </w:r>
    </w:p>
    <w:p w14:paraId="2B68C846"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6DD7FD18" w14:textId="77777777" w:rsidR="005E0D7E" w:rsidRDefault="005E0D7E" w:rsidP="005E0D7E">
      <w:r>
        <w:t xml:space="preserve">    SET </w:t>
      </w:r>
      <w:proofErr w:type="spellStart"/>
      <w:r>
        <w:t>mouse_click</w:t>
      </w:r>
      <w:proofErr w:type="spellEnd"/>
      <w:r>
        <w:t xml:space="preserve"> TO </w:t>
      </w:r>
      <w:proofErr w:type="spellStart"/>
      <w:r>
        <w:t>pygame.mouse.get_</w:t>
      </w:r>
      <w:proofErr w:type="gramStart"/>
      <w:r>
        <w:t>pressed</w:t>
      </w:r>
      <w:proofErr w:type="spellEnd"/>
      <w:r>
        <w:t>(</w:t>
      </w:r>
      <w:proofErr w:type="gramEnd"/>
      <w:r>
        <w:t>)</w:t>
      </w:r>
    </w:p>
    <w:p w14:paraId="12156F7E" w14:textId="77777777" w:rsidR="005E0D7E" w:rsidRDefault="005E0D7E" w:rsidP="005E0D7E"/>
    <w:p w14:paraId="5B62EC4B" w14:textId="77777777" w:rsidR="005E0D7E" w:rsidRDefault="005E0D7E" w:rsidP="005E0D7E">
      <w:r>
        <w:t xml:space="preserve">    # Sets </w:t>
      </w:r>
      <w:proofErr w:type="spellStart"/>
      <w:r>
        <w:t>mouse_handled</w:t>
      </w:r>
      <w:proofErr w:type="spellEnd"/>
      <w:r>
        <w:t xml:space="preserve"> to false IF mouse </w:t>
      </w:r>
      <w:proofErr w:type="spellStart"/>
      <w:r>
        <w:t>isnt</w:t>
      </w:r>
      <w:proofErr w:type="spellEnd"/>
      <w:r>
        <w:t xml:space="preserve"> clicked</w:t>
      </w:r>
    </w:p>
    <w:p w14:paraId="7D0FE9EF" w14:textId="77777777" w:rsidR="005E0D7E" w:rsidRDefault="005E0D7E" w:rsidP="005E0D7E">
      <w:r>
        <w:t xml:space="preserve">    IF </w:t>
      </w:r>
      <w:proofErr w:type="spellStart"/>
      <w:r>
        <w:t>mouse_</w:t>
      </w:r>
      <w:proofErr w:type="gramStart"/>
      <w:r>
        <w:t>click</w:t>
      </w:r>
      <w:proofErr w:type="spellEnd"/>
      <w:r>
        <w:t>[</w:t>
      </w:r>
      <w:proofErr w:type="gramEnd"/>
      <w:r>
        <w:t>0] EQUALS 0:</w:t>
      </w:r>
    </w:p>
    <w:p w14:paraId="668E7D38" w14:textId="77777777" w:rsidR="005E0D7E" w:rsidRDefault="005E0D7E" w:rsidP="005E0D7E">
      <w:r>
        <w:t xml:space="preserve">        SET </w:t>
      </w:r>
      <w:proofErr w:type="spellStart"/>
      <w:r>
        <w:t>mouse_handled</w:t>
      </w:r>
      <w:proofErr w:type="spellEnd"/>
      <w:r>
        <w:t xml:space="preserve"> TO False</w:t>
      </w:r>
    </w:p>
    <w:p w14:paraId="0366AFE1" w14:textId="77777777" w:rsidR="005E0D7E" w:rsidRDefault="005E0D7E" w:rsidP="005E0D7E"/>
    <w:p w14:paraId="1575F8BF" w14:textId="77777777" w:rsidR="005E0D7E" w:rsidRDefault="005E0D7E" w:rsidP="005E0D7E">
      <w:r>
        <w:t xml:space="preserve">    # If mouse position is not position of button that handled sound</w:t>
      </w:r>
    </w:p>
    <w:p w14:paraId="69D47F17" w14:textId="77777777" w:rsidR="005E0D7E" w:rsidRDefault="005E0D7E" w:rsidP="005E0D7E"/>
    <w:p w14:paraId="181C8F0B" w14:textId="77777777" w:rsidR="005E0D7E" w:rsidRDefault="005E0D7E" w:rsidP="005E0D7E">
      <w:r>
        <w:t xml:space="preserve">    IF not (</w:t>
      </w:r>
      <w:proofErr w:type="spellStart"/>
      <w:r>
        <w:t>sound_handled_</w:t>
      </w:r>
      <w:proofErr w:type="gramStart"/>
      <w:r>
        <w:t>position</w:t>
      </w:r>
      <w:proofErr w:type="spellEnd"/>
      <w:r>
        <w:t>[</w:t>
      </w:r>
      <w:proofErr w:type="gramEnd"/>
      <w:r>
        <w:t xml:space="preserve">0] &gt; </w:t>
      </w:r>
      <w:proofErr w:type="spellStart"/>
      <w:r>
        <w:t>mouse_position</w:t>
      </w:r>
      <w:proofErr w:type="spellEnd"/>
      <w:r>
        <w:t xml:space="preserve">[0] &gt; </w:t>
      </w:r>
      <w:proofErr w:type="spellStart"/>
      <w:r>
        <w:t>sound_handled_position</w:t>
      </w:r>
      <w:proofErr w:type="spellEnd"/>
      <w:r>
        <w:t xml:space="preserve">[1] and </w:t>
      </w:r>
      <w:proofErr w:type="spellStart"/>
      <w:r>
        <w:t>sound_handled_position</w:t>
      </w:r>
      <w:proofErr w:type="spellEnd"/>
      <w:r>
        <w:t xml:space="preserve">[2] &gt; </w:t>
      </w:r>
      <w:proofErr w:type="spellStart"/>
      <w:r>
        <w:t>mouse_position</w:t>
      </w:r>
      <w:proofErr w:type="spellEnd"/>
      <w:r>
        <w:t xml:space="preserve">[1] &gt; </w:t>
      </w:r>
      <w:proofErr w:type="spellStart"/>
      <w:r>
        <w:t>sound_handled_position</w:t>
      </w:r>
      <w:proofErr w:type="spellEnd"/>
      <w:r>
        <w:t>[3]):</w:t>
      </w:r>
    </w:p>
    <w:p w14:paraId="1AA84BE0" w14:textId="77777777" w:rsidR="005E0D7E" w:rsidRDefault="005E0D7E" w:rsidP="005E0D7E">
      <w:r>
        <w:t xml:space="preserve">        SET </w:t>
      </w:r>
      <w:proofErr w:type="spellStart"/>
      <w:r>
        <w:t>sound_handled</w:t>
      </w:r>
      <w:proofErr w:type="spellEnd"/>
      <w:r>
        <w:t xml:space="preserve"> TO False</w:t>
      </w:r>
    </w:p>
    <w:p w14:paraId="457390AA" w14:textId="77777777" w:rsidR="005E0D7E" w:rsidRDefault="005E0D7E" w:rsidP="005E0D7E"/>
    <w:p w14:paraId="7D819DC0" w14:textId="77777777" w:rsidR="005E0D7E" w:rsidRDefault="005E0D7E" w:rsidP="005E0D7E">
      <w:r>
        <w:t xml:space="preserve">    # Button</w:t>
      </w:r>
    </w:p>
    <w:p w14:paraId="708DC057" w14:textId="77777777" w:rsidR="005E0D7E" w:rsidRDefault="005E0D7E" w:rsidP="005E0D7E">
      <w:r>
        <w:t xml:space="preserve">    IF </w:t>
      </w:r>
      <w:proofErr w:type="spellStart"/>
      <w:r>
        <w:t>button_x</w:t>
      </w:r>
      <w:proofErr w:type="spellEnd"/>
      <w:r>
        <w:t xml:space="preserve"> + </w:t>
      </w:r>
      <w:proofErr w:type="spellStart"/>
      <w:r>
        <w:t>button_width</w:t>
      </w:r>
      <w:proofErr w:type="spellEnd"/>
      <w:r>
        <w:t xml:space="preserve"> &gt; </w:t>
      </w:r>
      <w:proofErr w:type="spellStart"/>
      <w:r>
        <w:t>mouse_</w:t>
      </w:r>
      <w:proofErr w:type="gramStart"/>
      <w:r>
        <w:t>position</w:t>
      </w:r>
      <w:proofErr w:type="spellEnd"/>
      <w:r>
        <w:t>[</w:t>
      </w:r>
      <w:proofErr w:type="gramEnd"/>
      <w:r>
        <w:t xml:space="preserve">0] &gt; </w:t>
      </w:r>
      <w:proofErr w:type="spellStart"/>
      <w:r>
        <w:t>button_x</w:t>
      </w:r>
      <w:proofErr w:type="spellEnd"/>
      <w:r>
        <w:t xml:space="preserve"> and </w:t>
      </w:r>
      <w:proofErr w:type="spellStart"/>
      <w:r>
        <w:t>button_y</w:t>
      </w:r>
      <w:proofErr w:type="spellEnd"/>
      <w:r>
        <w:t xml:space="preserve"> + </w:t>
      </w:r>
      <w:proofErr w:type="spellStart"/>
      <w:r>
        <w:t>button_height</w:t>
      </w:r>
      <w:proofErr w:type="spellEnd"/>
      <w:r>
        <w:t xml:space="preserve"> &gt; </w:t>
      </w:r>
      <w:proofErr w:type="spellStart"/>
      <w:r>
        <w:t>mouse_position</w:t>
      </w:r>
      <w:proofErr w:type="spellEnd"/>
      <w:r>
        <w:t xml:space="preserve">[1] &gt; </w:t>
      </w:r>
      <w:proofErr w:type="spellStart"/>
      <w:r>
        <w:t>button_y</w:t>
      </w:r>
      <w:proofErr w:type="spellEnd"/>
      <w:r>
        <w:t>:</w:t>
      </w:r>
    </w:p>
    <w:p w14:paraId="0918B189" w14:textId="77777777" w:rsidR="005E0D7E" w:rsidRDefault="005E0D7E" w:rsidP="005E0D7E">
      <w:r>
        <w:t xml:space="preserve">        IF not </w:t>
      </w:r>
      <w:proofErr w:type="spellStart"/>
      <w:r>
        <w:t>sound_handled</w:t>
      </w:r>
      <w:proofErr w:type="spellEnd"/>
      <w:r>
        <w:t>:</w:t>
      </w:r>
    </w:p>
    <w:p w14:paraId="135F85DA" w14:textId="77777777" w:rsidR="005E0D7E" w:rsidRDefault="005E0D7E" w:rsidP="005E0D7E">
      <w:r>
        <w:lastRenderedPageBreak/>
        <w:t xml:space="preserve">            SET </w:t>
      </w:r>
      <w:proofErr w:type="spellStart"/>
      <w:r>
        <w:t>sound_handled</w:t>
      </w:r>
      <w:proofErr w:type="spellEnd"/>
      <w:r>
        <w:t xml:space="preserve"> TO True</w:t>
      </w:r>
    </w:p>
    <w:p w14:paraId="529EAEB2" w14:textId="77777777" w:rsidR="005E0D7E" w:rsidRDefault="005E0D7E" w:rsidP="005E0D7E"/>
    <w:p w14:paraId="2CA0CCD7" w14:textId="77777777" w:rsidR="005E0D7E" w:rsidRDefault="005E0D7E" w:rsidP="005E0D7E">
      <w:r>
        <w:t xml:space="preserve">            # Get position of button that handled the sound</w:t>
      </w:r>
    </w:p>
    <w:p w14:paraId="2FDF1658" w14:textId="77777777" w:rsidR="005E0D7E" w:rsidRDefault="005E0D7E" w:rsidP="005E0D7E">
      <w:r>
        <w:t xml:space="preserve">            SET </w:t>
      </w:r>
      <w:proofErr w:type="spellStart"/>
      <w:r>
        <w:t>sound_handled_</w:t>
      </w:r>
      <w:proofErr w:type="gramStart"/>
      <w:r>
        <w:t>position</w:t>
      </w:r>
      <w:proofErr w:type="spellEnd"/>
      <w:r>
        <w:t>[</w:t>
      </w:r>
      <w:proofErr w:type="gramEnd"/>
      <w:r>
        <w:t xml:space="preserve">0] TO </w:t>
      </w:r>
      <w:proofErr w:type="spellStart"/>
      <w:r>
        <w:t>button_x</w:t>
      </w:r>
      <w:proofErr w:type="spellEnd"/>
      <w:r>
        <w:t xml:space="preserve"> + </w:t>
      </w:r>
      <w:proofErr w:type="spellStart"/>
      <w:r>
        <w:t>button_width</w:t>
      </w:r>
      <w:proofErr w:type="spellEnd"/>
    </w:p>
    <w:p w14:paraId="1C68F753" w14:textId="77777777" w:rsidR="005E0D7E" w:rsidRDefault="005E0D7E" w:rsidP="005E0D7E">
      <w:r>
        <w:t xml:space="preserve">            SET </w:t>
      </w:r>
      <w:proofErr w:type="spellStart"/>
      <w:r>
        <w:t>sound_handled_</w:t>
      </w:r>
      <w:proofErr w:type="gramStart"/>
      <w:r>
        <w:t>position</w:t>
      </w:r>
      <w:proofErr w:type="spellEnd"/>
      <w:r>
        <w:t>[</w:t>
      </w:r>
      <w:proofErr w:type="gramEnd"/>
      <w:r>
        <w:t xml:space="preserve">1] TO </w:t>
      </w:r>
      <w:proofErr w:type="spellStart"/>
      <w:r>
        <w:t>button_x</w:t>
      </w:r>
      <w:proofErr w:type="spellEnd"/>
    </w:p>
    <w:p w14:paraId="01E4FE54" w14:textId="77777777" w:rsidR="005E0D7E" w:rsidRDefault="005E0D7E" w:rsidP="005E0D7E">
      <w:r>
        <w:t xml:space="preserve">            SET </w:t>
      </w:r>
      <w:proofErr w:type="spellStart"/>
      <w:r>
        <w:t>sound_handled_</w:t>
      </w:r>
      <w:proofErr w:type="gramStart"/>
      <w:r>
        <w:t>position</w:t>
      </w:r>
      <w:proofErr w:type="spellEnd"/>
      <w:r>
        <w:t>[</w:t>
      </w:r>
      <w:proofErr w:type="gramEnd"/>
      <w:r>
        <w:t xml:space="preserve">2] TO </w:t>
      </w:r>
      <w:proofErr w:type="spellStart"/>
      <w:r>
        <w:t>button_y</w:t>
      </w:r>
      <w:proofErr w:type="spellEnd"/>
      <w:r>
        <w:t xml:space="preserve"> + </w:t>
      </w:r>
      <w:proofErr w:type="spellStart"/>
      <w:r>
        <w:t>button_height</w:t>
      </w:r>
      <w:proofErr w:type="spellEnd"/>
    </w:p>
    <w:p w14:paraId="48FD8174" w14:textId="77777777" w:rsidR="005E0D7E" w:rsidRDefault="005E0D7E" w:rsidP="005E0D7E">
      <w:r>
        <w:t xml:space="preserve">            SET </w:t>
      </w:r>
      <w:proofErr w:type="spellStart"/>
      <w:r>
        <w:t>sound_handled_</w:t>
      </w:r>
      <w:proofErr w:type="gramStart"/>
      <w:r>
        <w:t>position</w:t>
      </w:r>
      <w:proofErr w:type="spellEnd"/>
      <w:r>
        <w:t>[</w:t>
      </w:r>
      <w:proofErr w:type="gramEnd"/>
      <w:r>
        <w:t xml:space="preserve">3] TO </w:t>
      </w:r>
      <w:proofErr w:type="spellStart"/>
      <w:r>
        <w:t>button_y</w:t>
      </w:r>
      <w:proofErr w:type="spellEnd"/>
    </w:p>
    <w:p w14:paraId="405C2E0A" w14:textId="77777777" w:rsidR="005E0D7E" w:rsidRDefault="005E0D7E" w:rsidP="005E0D7E"/>
    <w:p w14:paraId="2B5EF985" w14:textId="77777777" w:rsidR="005E0D7E" w:rsidRDefault="005E0D7E" w:rsidP="005E0D7E">
      <w:r>
        <w:t xml:space="preserve">            # Play hover sound</w:t>
      </w:r>
    </w:p>
    <w:p w14:paraId="75972C85" w14:textId="77777777" w:rsidR="005E0D7E" w:rsidRDefault="005E0D7E" w:rsidP="005E0D7E">
      <w:r>
        <w:t xml:space="preserve">            </w:t>
      </w:r>
      <w:proofErr w:type="spellStart"/>
      <w:proofErr w:type="gramStart"/>
      <w:r>
        <w:t>pygame.mixer</w:t>
      </w:r>
      <w:proofErr w:type="gramEnd"/>
      <w:r>
        <w:t>.Sound.play</w:t>
      </w:r>
      <w:proofErr w:type="spellEnd"/>
      <w:r>
        <w:t>(</w:t>
      </w:r>
      <w:proofErr w:type="spellStart"/>
      <w:r>
        <w:t>button_hover_sound</w:t>
      </w:r>
      <w:proofErr w:type="spellEnd"/>
      <w:r>
        <w:t>)</w:t>
      </w:r>
    </w:p>
    <w:p w14:paraId="4393D5EA" w14:textId="77777777" w:rsidR="005E0D7E" w:rsidRDefault="005E0D7E" w:rsidP="005E0D7E"/>
    <w:p w14:paraId="1982458E" w14:textId="77777777" w:rsidR="005E0D7E" w:rsidRDefault="005E0D7E" w:rsidP="005E0D7E">
      <w:r>
        <w:t xml:space="preserve">        # Button rectangle</w:t>
      </w:r>
    </w:p>
    <w:p w14:paraId="35B3205E" w14:textId="77777777" w:rsidR="005E0D7E" w:rsidRDefault="005E0D7E" w:rsidP="005E0D7E">
      <w:r>
        <w:t xml:space="preserve">        </w:t>
      </w:r>
      <w:proofErr w:type="spellStart"/>
      <w:proofErr w:type="gramStart"/>
      <w:r>
        <w:t>pygame.draw</w:t>
      </w:r>
      <w:proofErr w:type="gramEnd"/>
      <w:r>
        <w:t>.rect</w:t>
      </w:r>
      <w:proofErr w:type="spellEnd"/>
      <w:r>
        <w:t xml:space="preserve">(window, </w:t>
      </w:r>
      <w:proofErr w:type="spellStart"/>
      <w:r>
        <w:t>light_blue</w:t>
      </w:r>
      <w:proofErr w:type="spellEnd"/>
      <w:r>
        <w:t>, (</w:t>
      </w:r>
      <w:proofErr w:type="spellStart"/>
      <w:r>
        <w:t>button_x</w:t>
      </w:r>
      <w:proofErr w:type="spellEnd"/>
      <w:r>
        <w:t xml:space="preserve">, </w:t>
      </w:r>
      <w:proofErr w:type="spellStart"/>
      <w:r>
        <w:t>button_y</w:t>
      </w:r>
      <w:proofErr w:type="spellEnd"/>
      <w:r>
        <w:t xml:space="preserve">, </w:t>
      </w:r>
      <w:proofErr w:type="spellStart"/>
      <w:r>
        <w:t>button_width</w:t>
      </w:r>
      <w:proofErr w:type="spellEnd"/>
      <w:r>
        <w:t xml:space="preserve">, </w:t>
      </w:r>
      <w:proofErr w:type="spellStart"/>
      <w:r>
        <w:t>button_height</w:t>
      </w:r>
      <w:proofErr w:type="spellEnd"/>
      <w:r>
        <w:t>))</w:t>
      </w:r>
    </w:p>
    <w:p w14:paraId="33ED9070" w14:textId="77777777" w:rsidR="005E0D7E" w:rsidRDefault="005E0D7E" w:rsidP="005E0D7E">
      <w:r>
        <w:t xml:space="preserve">        </w:t>
      </w:r>
      <w:proofErr w:type="spellStart"/>
      <w:proofErr w:type="gramStart"/>
      <w:r>
        <w:t>pygame.draw</w:t>
      </w:r>
      <w:proofErr w:type="gramEnd"/>
      <w:r>
        <w:t>.rect</w:t>
      </w:r>
      <w:proofErr w:type="spellEnd"/>
      <w:r>
        <w:t xml:space="preserve">(window, </w:t>
      </w:r>
      <w:proofErr w:type="spellStart"/>
      <w:r>
        <w:t>lighter_blue</w:t>
      </w:r>
      <w:proofErr w:type="spellEnd"/>
      <w:r>
        <w:t>, (</w:t>
      </w:r>
      <w:proofErr w:type="spellStart"/>
      <w:r>
        <w:t>button_x</w:t>
      </w:r>
      <w:proofErr w:type="spellEnd"/>
      <w:r>
        <w:t xml:space="preserve"> + 2, </w:t>
      </w:r>
      <w:proofErr w:type="spellStart"/>
      <w:r>
        <w:t>button_y</w:t>
      </w:r>
      <w:proofErr w:type="spellEnd"/>
      <w:r>
        <w:t xml:space="preserve"> + 2, </w:t>
      </w:r>
      <w:proofErr w:type="spellStart"/>
      <w:r>
        <w:t>button_width</w:t>
      </w:r>
      <w:proofErr w:type="spellEnd"/>
      <w:r>
        <w:t xml:space="preserve"> - 4, </w:t>
      </w:r>
      <w:proofErr w:type="spellStart"/>
      <w:r>
        <w:t>button_height</w:t>
      </w:r>
      <w:proofErr w:type="spellEnd"/>
      <w:r>
        <w:t xml:space="preserve"> - 4))</w:t>
      </w:r>
    </w:p>
    <w:p w14:paraId="3BCAEDCE" w14:textId="77777777" w:rsidR="005E0D7E" w:rsidRDefault="005E0D7E" w:rsidP="005E0D7E"/>
    <w:p w14:paraId="7311DEDC" w14:textId="77777777" w:rsidR="005E0D7E" w:rsidRDefault="005E0D7E" w:rsidP="005E0D7E">
      <w:r>
        <w:t xml:space="preserve">        # Button text</w:t>
      </w:r>
    </w:p>
    <w:p w14:paraId="0F9F94C3"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button_text</w:t>
      </w:r>
      <w:proofErr w:type="spellEnd"/>
      <w:r>
        <w:t xml:space="preserve">, </w:t>
      </w:r>
      <w:proofErr w:type="spellStart"/>
      <w:r>
        <w:t>mediumText</w:t>
      </w:r>
      <w:proofErr w:type="spellEnd"/>
      <w:r>
        <w:t>, white)</w:t>
      </w:r>
    </w:p>
    <w:p w14:paraId="781AB39C" w14:textId="77777777" w:rsidR="005E0D7E" w:rsidRDefault="005E0D7E" w:rsidP="005E0D7E">
      <w:r>
        <w:t xml:space="preserve">        SET </w:t>
      </w:r>
      <w:proofErr w:type="spellStart"/>
      <w:r>
        <w:t>TextRect.center</w:t>
      </w:r>
      <w:proofErr w:type="spellEnd"/>
      <w:r>
        <w:t xml:space="preserve"> TO (</w:t>
      </w:r>
      <w:proofErr w:type="spellStart"/>
      <w:r>
        <w:t>button_x</w:t>
      </w:r>
      <w:proofErr w:type="spellEnd"/>
      <w:r>
        <w:t xml:space="preserve"> + </w:t>
      </w:r>
      <w:proofErr w:type="spellStart"/>
      <w:r>
        <w:t>button_width</w:t>
      </w:r>
      <w:proofErr w:type="spellEnd"/>
      <w:r>
        <w:t xml:space="preserve">/2, </w:t>
      </w:r>
      <w:proofErr w:type="spellStart"/>
      <w:r>
        <w:t>button_y</w:t>
      </w:r>
      <w:proofErr w:type="spellEnd"/>
      <w:r>
        <w:t xml:space="preserve"> + </w:t>
      </w:r>
      <w:proofErr w:type="spellStart"/>
      <w:r>
        <w:t>button_height</w:t>
      </w:r>
      <w:proofErr w:type="spellEnd"/>
      <w:r>
        <w:t>/2)</w:t>
      </w:r>
    </w:p>
    <w:p w14:paraId="33695F69"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6C7DFCCF" w14:textId="77777777" w:rsidR="005E0D7E" w:rsidRDefault="005E0D7E" w:rsidP="005E0D7E"/>
    <w:p w14:paraId="38587DD9" w14:textId="77777777" w:rsidR="005E0D7E" w:rsidRDefault="005E0D7E" w:rsidP="005E0D7E">
      <w:r>
        <w:t xml:space="preserve">        IF </w:t>
      </w:r>
      <w:proofErr w:type="spellStart"/>
      <w:r>
        <w:t>mouse_</w:t>
      </w:r>
      <w:proofErr w:type="gramStart"/>
      <w:r>
        <w:t>click</w:t>
      </w:r>
      <w:proofErr w:type="spellEnd"/>
      <w:r>
        <w:t>[</w:t>
      </w:r>
      <w:proofErr w:type="gramEnd"/>
      <w:r>
        <w:t xml:space="preserve">0] EQUALS 1 and action is not None and not </w:t>
      </w:r>
      <w:proofErr w:type="spellStart"/>
      <w:r>
        <w:t>mouse_handled</w:t>
      </w:r>
      <w:proofErr w:type="spellEnd"/>
      <w:r>
        <w:t>:</w:t>
      </w:r>
    </w:p>
    <w:p w14:paraId="35E0AFFF" w14:textId="77777777" w:rsidR="005E0D7E" w:rsidRDefault="005E0D7E" w:rsidP="005E0D7E">
      <w:r>
        <w:t xml:space="preserve">            # Play press sound</w:t>
      </w:r>
    </w:p>
    <w:p w14:paraId="07CC8C07" w14:textId="77777777" w:rsidR="005E0D7E" w:rsidRDefault="005E0D7E" w:rsidP="005E0D7E">
      <w:r>
        <w:lastRenderedPageBreak/>
        <w:t xml:space="preserve">            </w:t>
      </w:r>
      <w:proofErr w:type="spellStart"/>
      <w:proofErr w:type="gramStart"/>
      <w:r>
        <w:t>pygame.mixer</w:t>
      </w:r>
      <w:proofErr w:type="gramEnd"/>
      <w:r>
        <w:t>.Sound.play</w:t>
      </w:r>
      <w:proofErr w:type="spellEnd"/>
      <w:r>
        <w:t>(</w:t>
      </w:r>
      <w:proofErr w:type="spellStart"/>
      <w:r>
        <w:t>button_press_sound</w:t>
      </w:r>
      <w:proofErr w:type="spellEnd"/>
      <w:r>
        <w:t>)</w:t>
      </w:r>
    </w:p>
    <w:p w14:paraId="4D249978" w14:textId="77777777" w:rsidR="005E0D7E" w:rsidRDefault="005E0D7E" w:rsidP="005E0D7E">
      <w:r>
        <w:t xml:space="preserve">            </w:t>
      </w:r>
      <w:proofErr w:type="gramStart"/>
      <w:r>
        <w:t>action(</w:t>
      </w:r>
      <w:proofErr w:type="gramEnd"/>
      <w:r>
        <w:t>)</w:t>
      </w:r>
    </w:p>
    <w:p w14:paraId="102081E3" w14:textId="77777777" w:rsidR="005E0D7E" w:rsidRDefault="005E0D7E" w:rsidP="005E0D7E">
      <w:r>
        <w:t xml:space="preserve">    ELSE:</w:t>
      </w:r>
    </w:p>
    <w:p w14:paraId="4A23AD84" w14:textId="77777777" w:rsidR="005E0D7E" w:rsidRDefault="005E0D7E" w:rsidP="005E0D7E">
      <w:r>
        <w:t xml:space="preserve">        # Button rectangle</w:t>
      </w:r>
    </w:p>
    <w:p w14:paraId="55C488CD" w14:textId="77777777" w:rsidR="005E0D7E" w:rsidRDefault="005E0D7E" w:rsidP="005E0D7E">
      <w:r>
        <w:t xml:space="preserve">        </w:t>
      </w:r>
      <w:proofErr w:type="spellStart"/>
      <w:proofErr w:type="gramStart"/>
      <w:r>
        <w:t>pygame.draw</w:t>
      </w:r>
      <w:proofErr w:type="gramEnd"/>
      <w:r>
        <w:t>.rect</w:t>
      </w:r>
      <w:proofErr w:type="spellEnd"/>
      <w:r>
        <w:t xml:space="preserve">(window, </w:t>
      </w:r>
      <w:proofErr w:type="spellStart"/>
      <w:r>
        <w:t>lighter_blue</w:t>
      </w:r>
      <w:proofErr w:type="spellEnd"/>
      <w:r>
        <w:t>, (</w:t>
      </w:r>
      <w:proofErr w:type="spellStart"/>
      <w:r>
        <w:t>button_x</w:t>
      </w:r>
      <w:proofErr w:type="spellEnd"/>
      <w:r>
        <w:t xml:space="preserve">, </w:t>
      </w:r>
      <w:proofErr w:type="spellStart"/>
      <w:r>
        <w:t>button_y</w:t>
      </w:r>
      <w:proofErr w:type="spellEnd"/>
      <w:r>
        <w:t xml:space="preserve">, </w:t>
      </w:r>
      <w:proofErr w:type="spellStart"/>
      <w:r>
        <w:t>button_width</w:t>
      </w:r>
      <w:proofErr w:type="spellEnd"/>
      <w:r>
        <w:t xml:space="preserve">, </w:t>
      </w:r>
      <w:proofErr w:type="spellStart"/>
      <w:r>
        <w:t>button_height</w:t>
      </w:r>
      <w:proofErr w:type="spellEnd"/>
      <w:r>
        <w:t>))</w:t>
      </w:r>
    </w:p>
    <w:p w14:paraId="6FC1173B" w14:textId="77777777" w:rsidR="005E0D7E" w:rsidRDefault="005E0D7E" w:rsidP="005E0D7E"/>
    <w:p w14:paraId="5DA52ED0" w14:textId="77777777" w:rsidR="005E0D7E" w:rsidRDefault="005E0D7E" w:rsidP="005E0D7E">
      <w:r>
        <w:t xml:space="preserve">        # Button text</w:t>
      </w:r>
    </w:p>
    <w:p w14:paraId="2501CF7C"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button_text</w:t>
      </w:r>
      <w:proofErr w:type="spellEnd"/>
      <w:r>
        <w:t xml:space="preserve">, </w:t>
      </w:r>
      <w:proofErr w:type="spellStart"/>
      <w:r>
        <w:t>mediumText</w:t>
      </w:r>
      <w:proofErr w:type="spellEnd"/>
      <w:r>
        <w:t xml:space="preserve">, </w:t>
      </w:r>
      <w:proofErr w:type="spellStart"/>
      <w:r>
        <w:t>light_blue</w:t>
      </w:r>
      <w:proofErr w:type="spellEnd"/>
      <w:r>
        <w:t>)</w:t>
      </w:r>
    </w:p>
    <w:p w14:paraId="51818D6E" w14:textId="77777777" w:rsidR="005E0D7E" w:rsidRDefault="005E0D7E" w:rsidP="005E0D7E">
      <w:r>
        <w:t xml:space="preserve">        SET </w:t>
      </w:r>
      <w:proofErr w:type="spellStart"/>
      <w:r>
        <w:t>TextRect.center</w:t>
      </w:r>
      <w:proofErr w:type="spellEnd"/>
      <w:r>
        <w:t xml:space="preserve"> TO (</w:t>
      </w:r>
      <w:proofErr w:type="spellStart"/>
      <w:r>
        <w:t>button_x</w:t>
      </w:r>
      <w:proofErr w:type="spellEnd"/>
      <w:r>
        <w:t xml:space="preserve"> + </w:t>
      </w:r>
      <w:proofErr w:type="spellStart"/>
      <w:r>
        <w:t>button_width</w:t>
      </w:r>
      <w:proofErr w:type="spellEnd"/>
      <w:r>
        <w:t xml:space="preserve">/2, </w:t>
      </w:r>
      <w:proofErr w:type="spellStart"/>
      <w:r>
        <w:t>button_y</w:t>
      </w:r>
      <w:proofErr w:type="spellEnd"/>
      <w:r>
        <w:t xml:space="preserve"> + </w:t>
      </w:r>
      <w:proofErr w:type="spellStart"/>
      <w:r>
        <w:t>button_height</w:t>
      </w:r>
      <w:proofErr w:type="spellEnd"/>
      <w:r>
        <w:t>/2)</w:t>
      </w:r>
    </w:p>
    <w:p w14:paraId="721B9671"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276752F5" w14:textId="77777777" w:rsidR="005E0D7E" w:rsidRDefault="005E0D7E" w:rsidP="005E0D7E"/>
    <w:p w14:paraId="41E635AE" w14:textId="77777777" w:rsidR="005E0D7E" w:rsidRDefault="005E0D7E" w:rsidP="005E0D7E">
      <w:r>
        <w:t xml:space="preserve"># </w:t>
      </w:r>
      <w:proofErr w:type="spellStart"/>
      <w:r>
        <w:t>Splashscreen</w:t>
      </w:r>
      <w:proofErr w:type="spellEnd"/>
    </w:p>
    <w:p w14:paraId="37A62249" w14:textId="77777777" w:rsidR="005E0D7E" w:rsidRDefault="005E0D7E" w:rsidP="005E0D7E">
      <w:r>
        <w:t xml:space="preserve">DEFINE FUNCTION </w:t>
      </w:r>
      <w:proofErr w:type="spellStart"/>
      <w:proofErr w:type="gramStart"/>
      <w:r>
        <w:t>splashscreen</w:t>
      </w:r>
      <w:proofErr w:type="spellEnd"/>
      <w:r>
        <w:t>(</w:t>
      </w:r>
      <w:proofErr w:type="gramEnd"/>
      <w:r>
        <w:t>):</w:t>
      </w:r>
    </w:p>
    <w:p w14:paraId="7B7E2EB2" w14:textId="77777777" w:rsidR="005E0D7E" w:rsidRDefault="005E0D7E" w:rsidP="005E0D7E">
      <w:r>
        <w:t xml:space="preserve">    SET timer TO 2 * fps</w:t>
      </w:r>
    </w:p>
    <w:p w14:paraId="32D25D3F" w14:textId="77777777" w:rsidR="005E0D7E" w:rsidRDefault="005E0D7E" w:rsidP="005E0D7E">
      <w:r>
        <w:t xml:space="preserve">    WHILE True:</w:t>
      </w:r>
    </w:p>
    <w:p w14:paraId="4B501A05" w14:textId="77777777" w:rsidR="005E0D7E" w:rsidRDefault="005E0D7E" w:rsidP="005E0D7E">
      <w:r>
        <w:t xml:space="preserve">        # If exit button pressed</w:t>
      </w:r>
    </w:p>
    <w:p w14:paraId="5B030D61" w14:textId="77777777" w:rsidR="005E0D7E" w:rsidRDefault="005E0D7E" w:rsidP="005E0D7E">
      <w:r>
        <w:t xml:space="preserve">        FOR event IN </w:t>
      </w:r>
      <w:proofErr w:type="spellStart"/>
      <w:proofErr w:type="gramStart"/>
      <w:r>
        <w:t>pygame.event.get</w:t>
      </w:r>
      <w:proofErr w:type="spellEnd"/>
      <w:r>
        <w:t>(</w:t>
      </w:r>
      <w:proofErr w:type="gramEnd"/>
      <w:r>
        <w:t>):</w:t>
      </w:r>
    </w:p>
    <w:p w14:paraId="1F251ABB"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6D7F3F43" w14:textId="77777777" w:rsidR="005E0D7E" w:rsidRDefault="005E0D7E" w:rsidP="005E0D7E">
      <w:r>
        <w:t xml:space="preserve">                </w:t>
      </w:r>
      <w:proofErr w:type="gramStart"/>
      <w:r>
        <w:t>quit(</w:t>
      </w:r>
      <w:proofErr w:type="gramEnd"/>
      <w:r>
        <w:t>)</w:t>
      </w:r>
    </w:p>
    <w:p w14:paraId="45AAEA8C" w14:textId="77777777" w:rsidR="005E0D7E" w:rsidRDefault="005E0D7E" w:rsidP="005E0D7E"/>
    <w:p w14:paraId="48F4C46A" w14:textId="77777777" w:rsidR="005E0D7E" w:rsidRDefault="005E0D7E" w:rsidP="005E0D7E">
      <w:r>
        <w:t xml:space="preserve">        # Mouse position</w:t>
      </w:r>
    </w:p>
    <w:p w14:paraId="71200241"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74035918"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3F7DD3B2" w14:textId="77777777" w:rsidR="005E0D7E" w:rsidRDefault="005E0D7E" w:rsidP="005E0D7E">
      <w:r>
        <w:lastRenderedPageBreak/>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592F35BE" w14:textId="77777777" w:rsidR="005E0D7E" w:rsidRDefault="005E0D7E" w:rsidP="005E0D7E"/>
    <w:p w14:paraId="032DB150" w14:textId="77777777" w:rsidR="005E0D7E" w:rsidRDefault="005E0D7E" w:rsidP="005E0D7E">
      <w:r>
        <w:t xml:space="preserve">        # Background</w:t>
      </w:r>
    </w:p>
    <w:p w14:paraId="0AF80423"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67C35D6D" w14:textId="77777777" w:rsidR="005E0D7E" w:rsidRDefault="005E0D7E" w:rsidP="005E0D7E"/>
    <w:p w14:paraId="4CE3FD99" w14:textId="77777777" w:rsidR="005E0D7E" w:rsidRDefault="005E0D7E" w:rsidP="005E0D7E">
      <w:r>
        <w:t xml:space="preserve">        # </w:t>
      </w:r>
      <w:proofErr w:type="spellStart"/>
      <w:r>
        <w:t>Splashscreen</w:t>
      </w:r>
      <w:proofErr w:type="spellEnd"/>
      <w:r>
        <w:t xml:space="preserve"> text</w:t>
      </w:r>
    </w:p>
    <w:p w14:paraId="6184AD6C"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"Sun Woo's Memory Game", </w:t>
      </w:r>
      <w:proofErr w:type="spellStart"/>
      <w:r>
        <w:t>largeText</w:t>
      </w:r>
      <w:proofErr w:type="spellEnd"/>
      <w:r>
        <w:t xml:space="preserve">, </w:t>
      </w:r>
      <w:proofErr w:type="spellStart"/>
      <w:r>
        <w:t>light_blue</w:t>
      </w:r>
      <w:proofErr w:type="spellEnd"/>
      <w:r>
        <w:t>)</w:t>
      </w:r>
    </w:p>
    <w:p w14:paraId="39FDF614" w14:textId="77777777" w:rsidR="005E0D7E" w:rsidRDefault="005E0D7E" w:rsidP="005E0D7E">
      <w:r>
        <w:t xml:space="preserve">        SET </w:t>
      </w:r>
      <w:proofErr w:type="spellStart"/>
      <w:r>
        <w:t>TextRect.center</w:t>
      </w:r>
      <w:proofErr w:type="spellEnd"/>
      <w:r>
        <w:t xml:space="preserve"> TO (center)</w:t>
      </w:r>
    </w:p>
    <w:p w14:paraId="5ED6420B"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5CB08599" w14:textId="77777777" w:rsidR="005E0D7E" w:rsidRDefault="005E0D7E" w:rsidP="005E0D7E"/>
    <w:p w14:paraId="7B02241B" w14:textId="77777777" w:rsidR="005E0D7E" w:rsidRDefault="005E0D7E" w:rsidP="005E0D7E">
      <w:r>
        <w:t xml:space="preserve">        # Display update</w:t>
      </w:r>
    </w:p>
    <w:p w14:paraId="1C3024BC" w14:textId="77777777" w:rsidR="005E0D7E" w:rsidRDefault="005E0D7E" w:rsidP="005E0D7E">
      <w:r>
        <w:t xml:space="preserve">        </w:t>
      </w:r>
      <w:proofErr w:type="spellStart"/>
      <w:proofErr w:type="gramStart"/>
      <w:r>
        <w:t>pygame.display</w:t>
      </w:r>
      <w:proofErr w:type="gramEnd"/>
      <w:r>
        <w:t>.update</w:t>
      </w:r>
      <w:proofErr w:type="spellEnd"/>
      <w:r>
        <w:t>()</w:t>
      </w:r>
    </w:p>
    <w:p w14:paraId="7DFDFCC3" w14:textId="77777777" w:rsidR="005E0D7E" w:rsidRDefault="005E0D7E" w:rsidP="005E0D7E">
      <w:r>
        <w:t xml:space="preserve">        </w:t>
      </w:r>
      <w:proofErr w:type="spellStart"/>
      <w:proofErr w:type="gramStart"/>
      <w:r>
        <w:t>clock.tick</w:t>
      </w:r>
      <w:proofErr w:type="spellEnd"/>
      <w:proofErr w:type="gramEnd"/>
      <w:r>
        <w:t>(fps)</w:t>
      </w:r>
    </w:p>
    <w:p w14:paraId="13D6B516" w14:textId="77777777" w:rsidR="005E0D7E" w:rsidRDefault="005E0D7E" w:rsidP="005E0D7E"/>
    <w:p w14:paraId="2EEDC45E" w14:textId="77777777" w:rsidR="005E0D7E" w:rsidRDefault="005E0D7E" w:rsidP="005E0D7E">
      <w:r>
        <w:t xml:space="preserve">        # Timer</w:t>
      </w:r>
    </w:p>
    <w:p w14:paraId="7293068A" w14:textId="77777777" w:rsidR="005E0D7E" w:rsidRDefault="005E0D7E" w:rsidP="005E0D7E">
      <w:r>
        <w:t xml:space="preserve">        timer -= 1</w:t>
      </w:r>
    </w:p>
    <w:p w14:paraId="0D6EC569" w14:textId="77777777" w:rsidR="005E0D7E" w:rsidRDefault="005E0D7E" w:rsidP="005E0D7E">
      <w:r>
        <w:t xml:space="preserve">        IF timer EQUALS 0:</w:t>
      </w:r>
    </w:p>
    <w:p w14:paraId="6D98088F" w14:textId="77777777" w:rsidR="005E0D7E" w:rsidRDefault="005E0D7E" w:rsidP="005E0D7E">
      <w:r>
        <w:t xml:space="preserve">            </w:t>
      </w:r>
      <w:proofErr w:type="gramStart"/>
      <w:r>
        <w:t>menu(</w:t>
      </w:r>
      <w:proofErr w:type="gramEnd"/>
      <w:r>
        <w:t>)</w:t>
      </w:r>
    </w:p>
    <w:p w14:paraId="7C8D57B9" w14:textId="77777777" w:rsidR="005E0D7E" w:rsidRDefault="005E0D7E" w:rsidP="005E0D7E"/>
    <w:p w14:paraId="556B451F" w14:textId="77777777" w:rsidR="005E0D7E" w:rsidRDefault="005E0D7E" w:rsidP="005E0D7E">
      <w:r>
        <w:t># Menu</w:t>
      </w:r>
    </w:p>
    <w:p w14:paraId="0F47AC47" w14:textId="77777777" w:rsidR="005E0D7E" w:rsidRDefault="005E0D7E" w:rsidP="005E0D7E">
      <w:r>
        <w:t xml:space="preserve">DEFINE FUNCTION </w:t>
      </w:r>
      <w:proofErr w:type="gramStart"/>
      <w:r>
        <w:t>menu(</w:t>
      </w:r>
      <w:proofErr w:type="gramEnd"/>
      <w:r>
        <w:t>):</w:t>
      </w:r>
    </w:p>
    <w:p w14:paraId="4BA8D67E" w14:textId="77777777" w:rsidR="005E0D7E" w:rsidRDefault="005E0D7E" w:rsidP="005E0D7E">
      <w:r>
        <w:t xml:space="preserve">    WHILE True:</w:t>
      </w:r>
    </w:p>
    <w:p w14:paraId="27396A2E" w14:textId="77777777" w:rsidR="005E0D7E" w:rsidRDefault="005E0D7E" w:rsidP="005E0D7E">
      <w:r>
        <w:t xml:space="preserve">        # If exit button pressed</w:t>
      </w:r>
    </w:p>
    <w:p w14:paraId="60AB2859" w14:textId="77777777" w:rsidR="005E0D7E" w:rsidRDefault="005E0D7E" w:rsidP="005E0D7E">
      <w:r>
        <w:t xml:space="preserve">        FOR event IN </w:t>
      </w:r>
      <w:proofErr w:type="spellStart"/>
      <w:proofErr w:type="gramStart"/>
      <w:r>
        <w:t>pygame.event.get</w:t>
      </w:r>
      <w:proofErr w:type="spellEnd"/>
      <w:r>
        <w:t>(</w:t>
      </w:r>
      <w:proofErr w:type="gramEnd"/>
      <w:r>
        <w:t>):</w:t>
      </w:r>
    </w:p>
    <w:p w14:paraId="2137BCAB"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724DB9E5" w14:textId="77777777" w:rsidR="005E0D7E" w:rsidRDefault="005E0D7E" w:rsidP="005E0D7E">
      <w:r>
        <w:lastRenderedPageBreak/>
        <w:t xml:space="preserve">                </w:t>
      </w:r>
      <w:proofErr w:type="gramStart"/>
      <w:r>
        <w:t>quit(</w:t>
      </w:r>
      <w:proofErr w:type="gramEnd"/>
      <w:r>
        <w:t>)</w:t>
      </w:r>
    </w:p>
    <w:p w14:paraId="2AE174DD" w14:textId="77777777" w:rsidR="005E0D7E" w:rsidRDefault="005E0D7E" w:rsidP="005E0D7E">
      <w:r>
        <w:t xml:space="preserve">        # Mouse position</w:t>
      </w:r>
    </w:p>
    <w:p w14:paraId="264D00B4"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7320B8A1"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4957DE04"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4AED1E16" w14:textId="77777777" w:rsidR="005E0D7E" w:rsidRDefault="005E0D7E" w:rsidP="005E0D7E"/>
    <w:p w14:paraId="05A81BA5" w14:textId="77777777" w:rsidR="005E0D7E" w:rsidRDefault="005E0D7E" w:rsidP="005E0D7E">
      <w:r>
        <w:t xml:space="preserve">        # Background</w:t>
      </w:r>
    </w:p>
    <w:p w14:paraId="1D3940C4"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38765F0B" w14:textId="77777777" w:rsidR="005E0D7E" w:rsidRDefault="005E0D7E" w:rsidP="005E0D7E"/>
    <w:p w14:paraId="3028F98C" w14:textId="77777777" w:rsidR="005E0D7E" w:rsidRDefault="005E0D7E" w:rsidP="005E0D7E">
      <w:r>
        <w:t xml:space="preserve">        # Menu text</w:t>
      </w:r>
    </w:p>
    <w:p w14:paraId="2EFA2D74"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"Memory Game", </w:t>
      </w:r>
      <w:proofErr w:type="spellStart"/>
      <w:r>
        <w:t>largeText</w:t>
      </w:r>
      <w:proofErr w:type="spellEnd"/>
      <w:r>
        <w:t xml:space="preserve">, </w:t>
      </w:r>
      <w:proofErr w:type="spellStart"/>
      <w:r>
        <w:t>light_blue</w:t>
      </w:r>
      <w:proofErr w:type="spellEnd"/>
      <w:r>
        <w:t>)</w:t>
      </w:r>
    </w:p>
    <w:p w14:paraId="4EAE7A74"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50)</w:t>
      </w:r>
    </w:p>
    <w:p w14:paraId="169CA0A4"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11CB67A8" w14:textId="77777777" w:rsidR="005E0D7E" w:rsidRDefault="005E0D7E" w:rsidP="005E0D7E"/>
    <w:p w14:paraId="435454B9" w14:textId="77777777" w:rsidR="005E0D7E" w:rsidRDefault="005E0D7E" w:rsidP="005E0D7E">
      <w:r>
        <w:t xml:space="preserve">        # Start button</w:t>
      </w:r>
    </w:p>
    <w:p w14:paraId="15431BFF" w14:textId="77777777" w:rsidR="005E0D7E" w:rsidRDefault="005E0D7E" w:rsidP="005E0D7E">
      <w:r>
        <w:t xml:space="preserve">        </w:t>
      </w:r>
      <w:proofErr w:type="gramStart"/>
      <w:r>
        <w:t>button(</w:t>
      </w:r>
      <w:proofErr w:type="gramEnd"/>
      <w:r>
        <w:t xml:space="preserve">"Start", 10, 215, 100, </w:t>
      </w:r>
      <w:proofErr w:type="spellStart"/>
      <w:r>
        <w:t>button_height</w:t>
      </w:r>
      <w:proofErr w:type="spellEnd"/>
      <w:r>
        <w:t xml:space="preserve">, </w:t>
      </w:r>
      <w:proofErr w:type="spellStart"/>
      <w:r>
        <w:t>difficulty_selection</w:t>
      </w:r>
      <w:proofErr w:type="spellEnd"/>
      <w:r>
        <w:t>)</w:t>
      </w:r>
    </w:p>
    <w:p w14:paraId="4A95B07F" w14:textId="77777777" w:rsidR="005E0D7E" w:rsidRDefault="005E0D7E" w:rsidP="005E0D7E"/>
    <w:p w14:paraId="6BA0CE14" w14:textId="77777777" w:rsidR="005E0D7E" w:rsidRDefault="005E0D7E" w:rsidP="005E0D7E">
      <w:r>
        <w:t xml:space="preserve">        # Instructions button</w:t>
      </w:r>
    </w:p>
    <w:p w14:paraId="130EBC38" w14:textId="77777777" w:rsidR="005E0D7E" w:rsidRDefault="005E0D7E" w:rsidP="005E0D7E">
      <w:r>
        <w:t xml:space="preserve">        </w:t>
      </w:r>
      <w:proofErr w:type="gramStart"/>
      <w:r>
        <w:t>button(</w:t>
      </w:r>
      <w:proofErr w:type="gramEnd"/>
      <w:r>
        <w:t xml:space="preserve">"Instructions", 10, 275, 220, </w:t>
      </w:r>
      <w:proofErr w:type="spellStart"/>
      <w:r>
        <w:t>button_height</w:t>
      </w:r>
      <w:proofErr w:type="spellEnd"/>
      <w:r>
        <w:t>, instructions)</w:t>
      </w:r>
    </w:p>
    <w:p w14:paraId="37577A00" w14:textId="77777777" w:rsidR="005E0D7E" w:rsidRDefault="005E0D7E" w:rsidP="005E0D7E"/>
    <w:p w14:paraId="31F01AAE" w14:textId="77777777" w:rsidR="005E0D7E" w:rsidRDefault="005E0D7E" w:rsidP="005E0D7E">
      <w:r>
        <w:t xml:space="preserve">        # Quit button</w:t>
      </w:r>
    </w:p>
    <w:p w14:paraId="633C6664" w14:textId="77777777" w:rsidR="005E0D7E" w:rsidRDefault="005E0D7E" w:rsidP="005E0D7E">
      <w:r>
        <w:t xml:space="preserve">        </w:t>
      </w:r>
      <w:proofErr w:type="gramStart"/>
      <w:r>
        <w:t>button(</w:t>
      </w:r>
      <w:proofErr w:type="gramEnd"/>
      <w:r>
        <w:t xml:space="preserve">"Quit", 10, 335, 80, </w:t>
      </w:r>
      <w:proofErr w:type="spellStart"/>
      <w:r>
        <w:t>button_height</w:t>
      </w:r>
      <w:proofErr w:type="spellEnd"/>
      <w:r>
        <w:t>, quit)</w:t>
      </w:r>
    </w:p>
    <w:p w14:paraId="1F30FAB9" w14:textId="77777777" w:rsidR="005E0D7E" w:rsidRDefault="005E0D7E" w:rsidP="005E0D7E"/>
    <w:p w14:paraId="350F505E" w14:textId="77777777" w:rsidR="005E0D7E" w:rsidRDefault="005E0D7E" w:rsidP="005E0D7E">
      <w:r>
        <w:t xml:space="preserve">        # Display update</w:t>
      </w:r>
    </w:p>
    <w:p w14:paraId="278AF2BA" w14:textId="77777777" w:rsidR="005E0D7E" w:rsidRDefault="005E0D7E" w:rsidP="005E0D7E">
      <w:r>
        <w:t xml:space="preserve">        </w:t>
      </w:r>
      <w:proofErr w:type="spellStart"/>
      <w:proofErr w:type="gramStart"/>
      <w:r>
        <w:t>pygame.display</w:t>
      </w:r>
      <w:proofErr w:type="gramEnd"/>
      <w:r>
        <w:t>.update</w:t>
      </w:r>
      <w:proofErr w:type="spellEnd"/>
      <w:r>
        <w:t>()</w:t>
      </w:r>
    </w:p>
    <w:p w14:paraId="188E957A" w14:textId="77777777" w:rsidR="005E0D7E" w:rsidRDefault="005E0D7E" w:rsidP="005E0D7E">
      <w:r>
        <w:lastRenderedPageBreak/>
        <w:t xml:space="preserve">        </w:t>
      </w:r>
      <w:proofErr w:type="spellStart"/>
      <w:proofErr w:type="gramStart"/>
      <w:r>
        <w:t>clock.tick</w:t>
      </w:r>
      <w:proofErr w:type="spellEnd"/>
      <w:proofErr w:type="gramEnd"/>
      <w:r>
        <w:t>(fps)</w:t>
      </w:r>
    </w:p>
    <w:p w14:paraId="31091CDF" w14:textId="77777777" w:rsidR="005E0D7E" w:rsidRDefault="005E0D7E" w:rsidP="005E0D7E"/>
    <w:p w14:paraId="45A56FA7" w14:textId="77777777" w:rsidR="005E0D7E" w:rsidRDefault="005E0D7E" w:rsidP="005E0D7E">
      <w:r>
        <w:t xml:space="preserve"># Select </w:t>
      </w:r>
      <w:proofErr w:type="spellStart"/>
      <w:r>
        <w:t>diffuculty</w:t>
      </w:r>
      <w:proofErr w:type="spellEnd"/>
    </w:p>
    <w:p w14:paraId="76B92EEF" w14:textId="77777777" w:rsidR="005E0D7E" w:rsidRDefault="005E0D7E" w:rsidP="005E0D7E">
      <w:r>
        <w:t xml:space="preserve">DEFINE FUNCTION </w:t>
      </w:r>
      <w:proofErr w:type="spellStart"/>
      <w:r>
        <w:t>difficulty_</w:t>
      </w:r>
      <w:proofErr w:type="gramStart"/>
      <w:r>
        <w:t>selection</w:t>
      </w:r>
      <w:proofErr w:type="spellEnd"/>
      <w:r>
        <w:t>(</w:t>
      </w:r>
      <w:proofErr w:type="gramEnd"/>
      <w:r>
        <w:t>):</w:t>
      </w:r>
    </w:p>
    <w:p w14:paraId="394A7BCA" w14:textId="77777777" w:rsidR="005E0D7E" w:rsidRDefault="005E0D7E" w:rsidP="005E0D7E">
      <w:r>
        <w:t xml:space="preserve">    WHILE True:</w:t>
      </w:r>
    </w:p>
    <w:p w14:paraId="797BBCAF" w14:textId="77777777" w:rsidR="005E0D7E" w:rsidRDefault="005E0D7E" w:rsidP="005E0D7E">
      <w:r>
        <w:t xml:space="preserve">        # If exit button pressed</w:t>
      </w:r>
    </w:p>
    <w:p w14:paraId="1B0290A5" w14:textId="77777777" w:rsidR="005E0D7E" w:rsidRDefault="005E0D7E" w:rsidP="005E0D7E">
      <w:r>
        <w:t xml:space="preserve">        FOR event IN </w:t>
      </w:r>
      <w:proofErr w:type="spellStart"/>
      <w:proofErr w:type="gramStart"/>
      <w:r>
        <w:t>pygame.event.get</w:t>
      </w:r>
      <w:proofErr w:type="spellEnd"/>
      <w:r>
        <w:t>(</w:t>
      </w:r>
      <w:proofErr w:type="gramEnd"/>
      <w:r>
        <w:t>):</w:t>
      </w:r>
    </w:p>
    <w:p w14:paraId="4C73C236"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0FEE7B45" w14:textId="77777777" w:rsidR="005E0D7E" w:rsidRDefault="005E0D7E" w:rsidP="005E0D7E">
      <w:r>
        <w:t xml:space="preserve">                </w:t>
      </w:r>
      <w:proofErr w:type="gramStart"/>
      <w:r>
        <w:t>quit(</w:t>
      </w:r>
      <w:proofErr w:type="gramEnd"/>
      <w:r>
        <w:t>)</w:t>
      </w:r>
    </w:p>
    <w:p w14:paraId="4AFBBDE3" w14:textId="77777777" w:rsidR="005E0D7E" w:rsidRDefault="005E0D7E" w:rsidP="005E0D7E">
      <w:r>
        <w:t xml:space="preserve">        # Mouse position</w:t>
      </w:r>
    </w:p>
    <w:p w14:paraId="36B093AB"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2F1DD7AC"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26E79F14"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1ECE8195" w14:textId="77777777" w:rsidR="005E0D7E" w:rsidRDefault="005E0D7E" w:rsidP="005E0D7E"/>
    <w:p w14:paraId="734DF742" w14:textId="77777777" w:rsidR="005E0D7E" w:rsidRDefault="005E0D7E" w:rsidP="005E0D7E">
      <w:r>
        <w:t xml:space="preserve">        # Background</w:t>
      </w:r>
    </w:p>
    <w:p w14:paraId="11139FC8"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38E5786D" w14:textId="77777777" w:rsidR="005E0D7E" w:rsidRDefault="005E0D7E" w:rsidP="005E0D7E"/>
    <w:p w14:paraId="5649ACFC" w14:textId="77777777" w:rsidR="005E0D7E" w:rsidRDefault="005E0D7E" w:rsidP="005E0D7E">
      <w:r>
        <w:t xml:space="preserve">        # Select </w:t>
      </w:r>
      <w:proofErr w:type="spellStart"/>
      <w:r>
        <w:t>diffuculty</w:t>
      </w:r>
      <w:proofErr w:type="spellEnd"/>
      <w:r>
        <w:t xml:space="preserve"> text</w:t>
      </w:r>
    </w:p>
    <w:p w14:paraId="637E3302"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"Select difficulty", </w:t>
      </w:r>
      <w:proofErr w:type="spellStart"/>
      <w:r>
        <w:t>largeText</w:t>
      </w:r>
      <w:proofErr w:type="spellEnd"/>
      <w:r>
        <w:t xml:space="preserve">, </w:t>
      </w:r>
      <w:proofErr w:type="spellStart"/>
      <w:r>
        <w:t>light_blue</w:t>
      </w:r>
      <w:proofErr w:type="spellEnd"/>
      <w:r>
        <w:t>)</w:t>
      </w:r>
    </w:p>
    <w:p w14:paraId="7B77D067"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50)</w:t>
      </w:r>
    </w:p>
    <w:p w14:paraId="3E830936"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440537F4" w14:textId="77777777" w:rsidR="005E0D7E" w:rsidRDefault="005E0D7E" w:rsidP="005E0D7E"/>
    <w:p w14:paraId="17407598" w14:textId="77777777" w:rsidR="005E0D7E" w:rsidRDefault="005E0D7E" w:rsidP="005E0D7E">
      <w:r>
        <w:t xml:space="preserve">        # Easy button</w:t>
      </w:r>
    </w:p>
    <w:p w14:paraId="1EEBF58D" w14:textId="77777777" w:rsidR="005E0D7E" w:rsidRDefault="005E0D7E" w:rsidP="005E0D7E">
      <w:r>
        <w:t xml:space="preserve">        </w:t>
      </w:r>
      <w:proofErr w:type="gramStart"/>
      <w:r>
        <w:t>button(</w:t>
      </w:r>
      <w:proofErr w:type="gramEnd"/>
      <w:r>
        <w:t xml:space="preserve">"Easy", </w:t>
      </w:r>
      <w:proofErr w:type="spellStart"/>
      <w:r>
        <w:t>x_center</w:t>
      </w:r>
      <w:proofErr w:type="spellEnd"/>
      <w:r>
        <w:t xml:space="preserve"> - 45, </w:t>
      </w:r>
      <w:proofErr w:type="spellStart"/>
      <w:r>
        <w:t>y_center</w:t>
      </w:r>
      <w:proofErr w:type="spellEnd"/>
      <w:r>
        <w:t xml:space="preserve"> - 100, 90, </w:t>
      </w:r>
      <w:proofErr w:type="spellStart"/>
      <w:r>
        <w:t>button_height</w:t>
      </w:r>
      <w:proofErr w:type="spellEnd"/>
      <w:r>
        <w:t>, easy)</w:t>
      </w:r>
    </w:p>
    <w:p w14:paraId="5D37F7F0" w14:textId="77777777" w:rsidR="005E0D7E" w:rsidRDefault="005E0D7E" w:rsidP="005E0D7E"/>
    <w:p w14:paraId="472FAA99" w14:textId="77777777" w:rsidR="005E0D7E" w:rsidRDefault="005E0D7E" w:rsidP="005E0D7E">
      <w:r>
        <w:lastRenderedPageBreak/>
        <w:t xml:space="preserve">        # Medium button</w:t>
      </w:r>
    </w:p>
    <w:p w14:paraId="0AB08574" w14:textId="77777777" w:rsidR="005E0D7E" w:rsidRDefault="005E0D7E" w:rsidP="005E0D7E">
      <w:r>
        <w:t xml:space="preserve">        </w:t>
      </w:r>
      <w:proofErr w:type="gramStart"/>
      <w:r>
        <w:t>button(</w:t>
      </w:r>
      <w:proofErr w:type="gramEnd"/>
      <w:r>
        <w:t xml:space="preserve">"Medium", </w:t>
      </w:r>
      <w:proofErr w:type="spellStart"/>
      <w:r>
        <w:t>x_center</w:t>
      </w:r>
      <w:proofErr w:type="spellEnd"/>
      <w:r>
        <w:t xml:space="preserve"> - 75, </w:t>
      </w:r>
      <w:proofErr w:type="spellStart"/>
      <w:r>
        <w:t>y_center</w:t>
      </w:r>
      <w:proofErr w:type="spellEnd"/>
      <w:r>
        <w:t xml:space="preserve">, 150, </w:t>
      </w:r>
      <w:proofErr w:type="spellStart"/>
      <w:r>
        <w:t>button_height</w:t>
      </w:r>
      <w:proofErr w:type="spellEnd"/>
      <w:r>
        <w:t>, medium)</w:t>
      </w:r>
    </w:p>
    <w:p w14:paraId="30FC6CC3" w14:textId="77777777" w:rsidR="005E0D7E" w:rsidRDefault="005E0D7E" w:rsidP="005E0D7E"/>
    <w:p w14:paraId="5EE54277" w14:textId="77777777" w:rsidR="005E0D7E" w:rsidRDefault="005E0D7E" w:rsidP="005E0D7E">
      <w:r>
        <w:t xml:space="preserve">        # Hard button</w:t>
      </w:r>
    </w:p>
    <w:p w14:paraId="1C33AFF7" w14:textId="77777777" w:rsidR="005E0D7E" w:rsidRDefault="005E0D7E" w:rsidP="005E0D7E">
      <w:r>
        <w:t xml:space="preserve">        </w:t>
      </w:r>
      <w:proofErr w:type="gramStart"/>
      <w:r>
        <w:t>button(</w:t>
      </w:r>
      <w:proofErr w:type="gramEnd"/>
      <w:r>
        <w:t xml:space="preserve">"Hard", </w:t>
      </w:r>
      <w:proofErr w:type="spellStart"/>
      <w:r>
        <w:t>x_center</w:t>
      </w:r>
      <w:proofErr w:type="spellEnd"/>
      <w:r>
        <w:t xml:space="preserve"> - 45, </w:t>
      </w:r>
      <w:proofErr w:type="spellStart"/>
      <w:r>
        <w:t>y_center</w:t>
      </w:r>
      <w:proofErr w:type="spellEnd"/>
      <w:r>
        <w:t xml:space="preserve"> + 100, 90, </w:t>
      </w:r>
      <w:proofErr w:type="spellStart"/>
      <w:r>
        <w:t>button_height</w:t>
      </w:r>
      <w:proofErr w:type="spellEnd"/>
      <w:r>
        <w:t>, hard)</w:t>
      </w:r>
    </w:p>
    <w:p w14:paraId="05F25D51" w14:textId="77777777" w:rsidR="005E0D7E" w:rsidRDefault="005E0D7E" w:rsidP="005E0D7E"/>
    <w:p w14:paraId="3DF2A3F3" w14:textId="77777777" w:rsidR="005E0D7E" w:rsidRDefault="005E0D7E" w:rsidP="005E0D7E">
      <w:r>
        <w:t xml:space="preserve">        # Back button</w:t>
      </w:r>
    </w:p>
    <w:p w14:paraId="20886B9C" w14:textId="77777777" w:rsidR="005E0D7E" w:rsidRDefault="005E0D7E" w:rsidP="005E0D7E">
      <w:r>
        <w:t xml:space="preserve">        </w:t>
      </w:r>
      <w:proofErr w:type="gramStart"/>
      <w:r>
        <w:t>button(</w:t>
      </w:r>
      <w:proofErr w:type="gramEnd"/>
      <w:r>
        <w:t xml:space="preserve">"Back", </w:t>
      </w:r>
      <w:proofErr w:type="spellStart"/>
      <w:r>
        <w:t>x_center</w:t>
      </w:r>
      <w:proofErr w:type="spellEnd"/>
      <w:r>
        <w:t xml:space="preserve"> - 350, </w:t>
      </w:r>
      <w:proofErr w:type="spellStart"/>
      <w:r>
        <w:t>y_center</w:t>
      </w:r>
      <w:proofErr w:type="spellEnd"/>
      <w:r>
        <w:t xml:space="preserve"> + 200, 100, </w:t>
      </w:r>
      <w:proofErr w:type="spellStart"/>
      <w:r>
        <w:t>button_height</w:t>
      </w:r>
      <w:proofErr w:type="spellEnd"/>
      <w:r>
        <w:t>, menu)</w:t>
      </w:r>
    </w:p>
    <w:p w14:paraId="2C94FA58" w14:textId="77777777" w:rsidR="005E0D7E" w:rsidRDefault="005E0D7E" w:rsidP="005E0D7E"/>
    <w:p w14:paraId="6A54BE0F" w14:textId="77777777" w:rsidR="005E0D7E" w:rsidRDefault="005E0D7E" w:rsidP="005E0D7E">
      <w:r>
        <w:t xml:space="preserve">        # Display update</w:t>
      </w:r>
    </w:p>
    <w:p w14:paraId="500C3936" w14:textId="77777777" w:rsidR="005E0D7E" w:rsidRDefault="005E0D7E" w:rsidP="005E0D7E">
      <w:r>
        <w:t xml:space="preserve">        </w:t>
      </w:r>
      <w:proofErr w:type="spellStart"/>
      <w:proofErr w:type="gramStart"/>
      <w:r>
        <w:t>pygame.display</w:t>
      </w:r>
      <w:proofErr w:type="gramEnd"/>
      <w:r>
        <w:t>.update</w:t>
      </w:r>
      <w:proofErr w:type="spellEnd"/>
      <w:r>
        <w:t>()</w:t>
      </w:r>
    </w:p>
    <w:p w14:paraId="7FFBBECE" w14:textId="77777777" w:rsidR="005E0D7E" w:rsidRDefault="005E0D7E" w:rsidP="005E0D7E">
      <w:r>
        <w:t xml:space="preserve">        </w:t>
      </w:r>
      <w:proofErr w:type="spellStart"/>
      <w:proofErr w:type="gramStart"/>
      <w:r>
        <w:t>clock.tick</w:t>
      </w:r>
      <w:proofErr w:type="spellEnd"/>
      <w:proofErr w:type="gramEnd"/>
      <w:r>
        <w:t>(fps)</w:t>
      </w:r>
    </w:p>
    <w:p w14:paraId="77D3DE24" w14:textId="77777777" w:rsidR="005E0D7E" w:rsidRDefault="005E0D7E" w:rsidP="005E0D7E"/>
    <w:p w14:paraId="15FE0E48" w14:textId="77777777" w:rsidR="005E0D7E" w:rsidRDefault="005E0D7E" w:rsidP="005E0D7E">
      <w:r>
        <w:t># Instructions</w:t>
      </w:r>
    </w:p>
    <w:p w14:paraId="4E7695BB" w14:textId="77777777" w:rsidR="005E0D7E" w:rsidRDefault="005E0D7E" w:rsidP="005E0D7E">
      <w:r>
        <w:t xml:space="preserve">DEFINE FUNCTION </w:t>
      </w:r>
      <w:proofErr w:type="gramStart"/>
      <w:r>
        <w:t>instructions(</w:t>
      </w:r>
      <w:proofErr w:type="gramEnd"/>
      <w:r>
        <w:t>):</w:t>
      </w:r>
    </w:p>
    <w:p w14:paraId="365AFBE7" w14:textId="77777777" w:rsidR="005E0D7E" w:rsidRDefault="005E0D7E" w:rsidP="005E0D7E">
      <w:r>
        <w:t xml:space="preserve">    WHILE True:</w:t>
      </w:r>
    </w:p>
    <w:p w14:paraId="5B7EA602" w14:textId="77777777" w:rsidR="005E0D7E" w:rsidRDefault="005E0D7E" w:rsidP="005E0D7E">
      <w:r>
        <w:t xml:space="preserve">        # If exit button pressed</w:t>
      </w:r>
    </w:p>
    <w:p w14:paraId="24B37372" w14:textId="77777777" w:rsidR="005E0D7E" w:rsidRDefault="005E0D7E" w:rsidP="005E0D7E">
      <w:r>
        <w:t xml:space="preserve">        FOR event IN </w:t>
      </w:r>
      <w:proofErr w:type="spellStart"/>
      <w:proofErr w:type="gramStart"/>
      <w:r>
        <w:t>pygame.event.get</w:t>
      </w:r>
      <w:proofErr w:type="spellEnd"/>
      <w:r>
        <w:t>(</w:t>
      </w:r>
      <w:proofErr w:type="gramEnd"/>
      <w:r>
        <w:t>):</w:t>
      </w:r>
    </w:p>
    <w:p w14:paraId="1360924A"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7AD8EB5C" w14:textId="77777777" w:rsidR="005E0D7E" w:rsidRDefault="005E0D7E" w:rsidP="005E0D7E">
      <w:r>
        <w:t xml:space="preserve">                </w:t>
      </w:r>
      <w:proofErr w:type="gramStart"/>
      <w:r>
        <w:t>quit(</w:t>
      </w:r>
      <w:proofErr w:type="gramEnd"/>
      <w:r>
        <w:t>)</w:t>
      </w:r>
    </w:p>
    <w:p w14:paraId="6ECA1763" w14:textId="77777777" w:rsidR="005E0D7E" w:rsidRDefault="005E0D7E" w:rsidP="005E0D7E">
      <w:r>
        <w:t xml:space="preserve">        # Mouse position</w:t>
      </w:r>
    </w:p>
    <w:p w14:paraId="59F0319E"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6EAC4F97"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637641D9"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4AC9148C" w14:textId="77777777" w:rsidR="005E0D7E" w:rsidRDefault="005E0D7E" w:rsidP="005E0D7E"/>
    <w:p w14:paraId="1F261C39" w14:textId="77777777" w:rsidR="005E0D7E" w:rsidRDefault="005E0D7E" w:rsidP="005E0D7E">
      <w:r>
        <w:t xml:space="preserve">        # Background</w:t>
      </w:r>
    </w:p>
    <w:p w14:paraId="141576A0"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16748948" w14:textId="77777777" w:rsidR="005E0D7E" w:rsidRDefault="005E0D7E" w:rsidP="005E0D7E"/>
    <w:p w14:paraId="0FC348A1" w14:textId="77777777" w:rsidR="005E0D7E" w:rsidRDefault="005E0D7E" w:rsidP="005E0D7E">
      <w:r>
        <w:t xml:space="preserve">        # Instructions text</w:t>
      </w:r>
    </w:p>
    <w:p w14:paraId="51C6082D"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"How to play", </w:t>
      </w:r>
      <w:proofErr w:type="spellStart"/>
      <w:r>
        <w:t>largeText</w:t>
      </w:r>
      <w:proofErr w:type="spellEnd"/>
      <w:r>
        <w:t xml:space="preserve">, </w:t>
      </w:r>
      <w:proofErr w:type="spellStart"/>
      <w:r>
        <w:t>light_blue</w:t>
      </w:r>
      <w:proofErr w:type="spellEnd"/>
      <w:r>
        <w:t>)</w:t>
      </w:r>
    </w:p>
    <w:p w14:paraId="35348F53"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- 200)</w:t>
      </w:r>
    </w:p>
    <w:p w14:paraId="3C6B28FC"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76103079" w14:textId="77777777" w:rsidR="005E0D7E" w:rsidRDefault="005E0D7E" w:rsidP="005E0D7E"/>
    <w:p w14:paraId="6620857F"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"A random set of characters will be displayed on the screen FOR a set amount of time.", </w:t>
      </w:r>
      <w:proofErr w:type="spellStart"/>
      <w:r>
        <w:t>smallText</w:t>
      </w:r>
      <w:proofErr w:type="spellEnd"/>
      <w:r>
        <w:t xml:space="preserve">, </w:t>
      </w:r>
      <w:proofErr w:type="spellStart"/>
      <w:r>
        <w:t>light_blue</w:t>
      </w:r>
      <w:proofErr w:type="spellEnd"/>
      <w:r>
        <w:t>)</w:t>
      </w:r>
    </w:p>
    <w:p w14:paraId="08AE3693"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- 100)</w:t>
      </w:r>
    </w:p>
    <w:p w14:paraId="1E706C49"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59F6FFEA" w14:textId="77777777" w:rsidR="005E0D7E" w:rsidRDefault="005E0D7E" w:rsidP="005E0D7E"/>
    <w:p w14:paraId="73C49437"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"Easy: 5 seconds", </w:t>
      </w:r>
      <w:proofErr w:type="spellStart"/>
      <w:r>
        <w:t>smallText</w:t>
      </w:r>
      <w:proofErr w:type="spellEnd"/>
      <w:r>
        <w:t xml:space="preserve">, </w:t>
      </w:r>
      <w:proofErr w:type="spellStart"/>
      <w:r>
        <w:t>light_blue</w:t>
      </w:r>
      <w:proofErr w:type="spellEnd"/>
      <w:r>
        <w:t>)</w:t>
      </w:r>
    </w:p>
    <w:p w14:paraId="5776E483"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- 50)</w:t>
      </w:r>
    </w:p>
    <w:p w14:paraId="07294A0A"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560A09F1" w14:textId="77777777" w:rsidR="005E0D7E" w:rsidRDefault="005E0D7E" w:rsidP="005E0D7E"/>
    <w:p w14:paraId="5A2C581D"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"Medium: 3 seconds", </w:t>
      </w:r>
      <w:proofErr w:type="spellStart"/>
      <w:r>
        <w:t>smallText</w:t>
      </w:r>
      <w:proofErr w:type="spellEnd"/>
      <w:r>
        <w:t xml:space="preserve">, </w:t>
      </w:r>
      <w:proofErr w:type="spellStart"/>
      <w:r>
        <w:t>light_blue</w:t>
      </w:r>
      <w:proofErr w:type="spellEnd"/>
      <w:r>
        <w:t>)</w:t>
      </w:r>
    </w:p>
    <w:p w14:paraId="723D2A26"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- 25)</w:t>
      </w:r>
    </w:p>
    <w:p w14:paraId="2F86D6F0"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62F074A6" w14:textId="77777777" w:rsidR="005E0D7E" w:rsidRDefault="005E0D7E" w:rsidP="005E0D7E"/>
    <w:p w14:paraId="3DB7FEBD" w14:textId="77777777" w:rsidR="005E0D7E" w:rsidRDefault="005E0D7E" w:rsidP="005E0D7E">
      <w:r>
        <w:lastRenderedPageBreak/>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"Hard: 1 seconds", </w:t>
      </w:r>
      <w:proofErr w:type="spellStart"/>
      <w:r>
        <w:t>smallText</w:t>
      </w:r>
      <w:proofErr w:type="spellEnd"/>
      <w:r>
        <w:t xml:space="preserve">, </w:t>
      </w:r>
      <w:proofErr w:type="spellStart"/>
      <w:r>
        <w:t>light_blue</w:t>
      </w:r>
      <w:proofErr w:type="spellEnd"/>
      <w:r>
        <w:t>)</w:t>
      </w:r>
    </w:p>
    <w:p w14:paraId="56B46ADB"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w:t>
      </w:r>
    </w:p>
    <w:p w14:paraId="6274375C"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1F7CC287" w14:textId="77777777" w:rsidR="005E0D7E" w:rsidRDefault="005E0D7E" w:rsidP="005E0D7E"/>
    <w:p w14:paraId="103F836C"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"After the timer is up type the characters IN to the INPUT box.", </w:t>
      </w:r>
      <w:proofErr w:type="spellStart"/>
      <w:r>
        <w:t>smallText</w:t>
      </w:r>
      <w:proofErr w:type="spellEnd"/>
      <w:r>
        <w:t xml:space="preserve">, </w:t>
      </w:r>
      <w:proofErr w:type="spellStart"/>
      <w:r>
        <w:t>light_blue</w:t>
      </w:r>
      <w:proofErr w:type="spellEnd"/>
      <w:r>
        <w:t>)</w:t>
      </w:r>
    </w:p>
    <w:p w14:paraId="6FA1798F"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+ 50)</w:t>
      </w:r>
    </w:p>
    <w:p w14:paraId="20C14D0D"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32B5A6FE" w14:textId="77777777" w:rsidR="005E0D7E" w:rsidRDefault="005E0D7E" w:rsidP="005E0D7E"/>
    <w:p w14:paraId="7DD42BBF" w14:textId="77777777" w:rsidR="005E0D7E" w:rsidRDefault="005E0D7E" w:rsidP="005E0D7E">
      <w:r>
        <w:t xml:space="preserve">        # Back button</w:t>
      </w:r>
    </w:p>
    <w:p w14:paraId="4F9F378C" w14:textId="77777777" w:rsidR="005E0D7E" w:rsidRDefault="005E0D7E" w:rsidP="005E0D7E">
      <w:r>
        <w:t xml:space="preserve">        </w:t>
      </w:r>
      <w:proofErr w:type="gramStart"/>
      <w:r>
        <w:t>button(</w:t>
      </w:r>
      <w:proofErr w:type="gramEnd"/>
      <w:r>
        <w:t xml:space="preserve">"Back", </w:t>
      </w:r>
      <w:proofErr w:type="spellStart"/>
      <w:r>
        <w:t>x_center</w:t>
      </w:r>
      <w:proofErr w:type="spellEnd"/>
      <w:r>
        <w:t xml:space="preserve"> - 350, </w:t>
      </w:r>
      <w:proofErr w:type="spellStart"/>
      <w:r>
        <w:t>y_center</w:t>
      </w:r>
      <w:proofErr w:type="spellEnd"/>
      <w:r>
        <w:t xml:space="preserve"> + 200, 100, </w:t>
      </w:r>
      <w:proofErr w:type="spellStart"/>
      <w:r>
        <w:t>button_height</w:t>
      </w:r>
      <w:proofErr w:type="spellEnd"/>
      <w:r>
        <w:t>, menu)</w:t>
      </w:r>
    </w:p>
    <w:p w14:paraId="2A22C4C3" w14:textId="77777777" w:rsidR="005E0D7E" w:rsidRDefault="005E0D7E" w:rsidP="005E0D7E"/>
    <w:p w14:paraId="12E32A95" w14:textId="77777777" w:rsidR="005E0D7E" w:rsidRDefault="005E0D7E" w:rsidP="005E0D7E">
      <w:r>
        <w:t xml:space="preserve">        # Display update</w:t>
      </w:r>
    </w:p>
    <w:p w14:paraId="2FE56362" w14:textId="77777777" w:rsidR="005E0D7E" w:rsidRDefault="005E0D7E" w:rsidP="005E0D7E">
      <w:r>
        <w:t xml:space="preserve">        </w:t>
      </w:r>
      <w:proofErr w:type="spellStart"/>
      <w:proofErr w:type="gramStart"/>
      <w:r>
        <w:t>pygame.display</w:t>
      </w:r>
      <w:proofErr w:type="gramEnd"/>
      <w:r>
        <w:t>.update</w:t>
      </w:r>
      <w:proofErr w:type="spellEnd"/>
      <w:r>
        <w:t>()</w:t>
      </w:r>
    </w:p>
    <w:p w14:paraId="0E22647F" w14:textId="77777777" w:rsidR="005E0D7E" w:rsidRDefault="005E0D7E" w:rsidP="005E0D7E">
      <w:r>
        <w:t xml:space="preserve">        </w:t>
      </w:r>
      <w:proofErr w:type="spellStart"/>
      <w:proofErr w:type="gramStart"/>
      <w:r>
        <w:t>clock.tick</w:t>
      </w:r>
      <w:proofErr w:type="spellEnd"/>
      <w:proofErr w:type="gramEnd"/>
      <w:r>
        <w:t>(fps)</w:t>
      </w:r>
    </w:p>
    <w:p w14:paraId="587610F6" w14:textId="77777777" w:rsidR="005E0D7E" w:rsidRDefault="005E0D7E" w:rsidP="005E0D7E"/>
    <w:p w14:paraId="44758961" w14:textId="77777777" w:rsidR="005E0D7E" w:rsidRDefault="005E0D7E" w:rsidP="005E0D7E">
      <w:r>
        <w:t># Easy</w:t>
      </w:r>
    </w:p>
    <w:p w14:paraId="6C242A2C" w14:textId="77777777" w:rsidR="005E0D7E" w:rsidRDefault="005E0D7E" w:rsidP="005E0D7E"/>
    <w:p w14:paraId="4272D551" w14:textId="77777777" w:rsidR="005E0D7E" w:rsidRDefault="005E0D7E" w:rsidP="005E0D7E">
      <w:r>
        <w:t xml:space="preserve">DEFINE FUNCTION </w:t>
      </w:r>
      <w:proofErr w:type="gramStart"/>
      <w:r>
        <w:t>easy(</w:t>
      </w:r>
      <w:proofErr w:type="gramEnd"/>
      <w:r>
        <w:t>):</w:t>
      </w:r>
    </w:p>
    <w:p w14:paraId="4A6E5DAA" w14:textId="77777777" w:rsidR="005E0D7E" w:rsidRDefault="005E0D7E" w:rsidP="005E0D7E">
      <w:r>
        <w:t xml:space="preserve">    </w:t>
      </w:r>
      <w:proofErr w:type="spellStart"/>
      <w:r>
        <w:t>random_</w:t>
      </w:r>
      <w:proofErr w:type="gramStart"/>
      <w:r>
        <w:t>word</w:t>
      </w:r>
      <w:proofErr w:type="spellEnd"/>
      <w:r>
        <w:t>(</w:t>
      </w:r>
      <w:proofErr w:type="gramEnd"/>
      <w:r>
        <w:t>)</w:t>
      </w:r>
    </w:p>
    <w:p w14:paraId="070C296A" w14:textId="77777777" w:rsidR="005E0D7E" w:rsidRDefault="005E0D7E" w:rsidP="005E0D7E"/>
    <w:p w14:paraId="789D7523" w14:textId="77777777" w:rsidR="005E0D7E" w:rsidRDefault="005E0D7E" w:rsidP="005E0D7E">
      <w:r>
        <w:t xml:space="preserve">    global </w:t>
      </w:r>
      <w:proofErr w:type="spellStart"/>
      <w:r>
        <w:t>INPUT_text</w:t>
      </w:r>
      <w:proofErr w:type="spellEnd"/>
    </w:p>
    <w:p w14:paraId="4BA3B14E" w14:textId="77777777" w:rsidR="005E0D7E" w:rsidRDefault="005E0D7E" w:rsidP="005E0D7E"/>
    <w:p w14:paraId="61D5E542" w14:textId="77777777" w:rsidR="005E0D7E" w:rsidRDefault="005E0D7E" w:rsidP="005E0D7E">
      <w:r>
        <w:t xml:space="preserve">    SET timer TO 10 * fps</w:t>
      </w:r>
    </w:p>
    <w:p w14:paraId="65C912B4" w14:textId="77777777" w:rsidR="005E0D7E" w:rsidRDefault="005E0D7E" w:rsidP="005E0D7E"/>
    <w:p w14:paraId="6DDF7BA6" w14:textId="77777777" w:rsidR="005E0D7E" w:rsidRDefault="005E0D7E" w:rsidP="005E0D7E">
      <w:r>
        <w:t xml:space="preserve">    WHILE True:</w:t>
      </w:r>
    </w:p>
    <w:p w14:paraId="31977D9A" w14:textId="77777777" w:rsidR="005E0D7E" w:rsidRDefault="005E0D7E" w:rsidP="005E0D7E">
      <w:r>
        <w:t xml:space="preserve">        # If exit button pressed</w:t>
      </w:r>
    </w:p>
    <w:p w14:paraId="1BBA3ECF" w14:textId="77777777" w:rsidR="005E0D7E" w:rsidRDefault="005E0D7E" w:rsidP="005E0D7E">
      <w:r>
        <w:t xml:space="preserve">        FOR event IN </w:t>
      </w:r>
      <w:proofErr w:type="spellStart"/>
      <w:proofErr w:type="gramStart"/>
      <w:r>
        <w:t>pygame.event.get</w:t>
      </w:r>
      <w:proofErr w:type="spellEnd"/>
      <w:r>
        <w:t>(</w:t>
      </w:r>
      <w:proofErr w:type="gramEnd"/>
      <w:r>
        <w:t>):</w:t>
      </w:r>
    </w:p>
    <w:p w14:paraId="53085813"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0227B8AF" w14:textId="77777777" w:rsidR="005E0D7E" w:rsidRDefault="005E0D7E" w:rsidP="005E0D7E">
      <w:r>
        <w:t xml:space="preserve">                </w:t>
      </w:r>
      <w:proofErr w:type="gramStart"/>
      <w:r>
        <w:t>quit(</w:t>
      </w:r>
      <w:proofErr w:type="gramEnd"/>
      <w:r>
        <w:t>)</w:t>
      </w:r>
    </w:p>
    <w:p w14:paraId="48E4B4A4" w14:textId="77777777" w:rsidR="005E0D7E" w:rsidRDefault="005E0D7E" w:rsidP="005E0D7E"/>
    <w:p w14:paraId="08F2D1B9" w14:textId="77777777" w:rsidR="005E0D7E" w:rsidRDefault="005E0D7E" w:rsidP="005E0D7E">
      <w:r>
        <w:t xml:space="preserve">        # Mouse position</w:t>
      </w:r>
    </w:p>
    <w:p w14:paraId="66645E07"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337818BF"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215A27F0"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1ABADFC8" w14:textId="77777777" w:rsidR="005E0D7E" w:rsidRDefault="005E0D7E" w:rsidP="005E0D7E"/>
    <w:p w14:paraId="0E27BAF9" w14:textId="77777777" w:rsidR="005E0D7E" w:rsidRDefault="005E0D7E" w:rsidP="005E0D7E">
      <w:r>
        <w:t xml:space="preserve">        # Background</w:t>
      </w:r>
    </w:p>
    <w:p w14:paraId="253CA898"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231C834C" w14:textId="77777777" w:rsidR="005E0D7E" w:rsidRDefault="005E0D7E" w:rsidP="005E0D7E"/>
    <w:p w14:paraId="17E5B74E" w14:textId="77777777" w:rsidR="005E0D7E" w:rsidRDefault="005E0D7E" w:rsidP="005E0D7E">
      <w:r>
        <w:t xml:space="preserve">        # Display word</w:t>
      </w:r>
    </w:p>
    <w:p w14:paraId="62B5E3C1"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f"The</w:t>
      </w:r>
      <w:proofErr w:type="spellEnd"/>
      <w:r>
        <w:t xml:space="preserve"> word is: {word}", </w:t>
      </w:r>
      <w:proofErr w:type="spellStart"/>
      <w:r>
        <w:t>largeText</w:t>
      </w:r>
      <w:proofErr w:type="spellEnd"/>
      <w:r>
        <w:t xml:space="preserve">, </w:t>
      </w:r>
      <w:proofErr w:type="spellStart"/>
      <w:r>
        <w:t>light_blue</w:t>
      </w:r>
      <w:proofErr w:type="spellEnd"/>
      <w:r>
        <w:t>)</w:t>
      </w:r>
    </w:p>
    <w:p w14:paraId="76EF5AB2" w14:textId="77777777" w:rsidR="005E0D7E" w:rsidRDefault="005E0D7E" w:rsidP="005E0D7E">
      <w:r>
        <w:t xml:space="preserve">        SET </w:t>
      </w:r>
      <w:proofErr w:type="spellStart"/>
      <w:r>
        <w:t>TextRect.center</w:t>
      </w:r>
      <w:proofErr w:type="spellEnd"/>
      <w:r>
        <w:t xml:space="preserve"> TO (center)</w:t>
      </w:r>
    </w:p>
    <w:p w14:paraId="57775AF8"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18E9C31F" w14:textId="77777777" w:rsidR="005E0D7E" w:rsidRDefault="005E0D7E" w:rsidP="005E0D7E"/>
    <w:p w14:paraId="5AEF4CBC" w14:textId="77777777" w:rsidR="005E0D7E" w:rsidRDefault="005E0D7E" w:rsidP="005E0D7E">
      <w:r>
        <w:t xml:space="preserve">        # Display timer</w:t>
      </w:r>
    </w:p>
    <w:p w14:paraId="295FA549"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f"Starting</w:t>
      </w:r>
      <w:proofErr w:type="spellEnd"/>
      <w:r>
        <w:t xml:space="preserve"> IN {round(timer/fps, 1)}...", </w:t>
      </w:r>
      <w:proofErr w:type="spellStart"/>
      <w:r>
        <w:t>mediumText</w:t>
      </w:r>
      <w:proofErr w:type="spellEnd"/>
      <w:r>
        <w:t xml:space="preserve">, </w:t>
      </w:r>
      <w:proofErr w:type="spellStart"/>
      <w:r>
        <w:t>light_blue</w:t>
      </w:r>
      <w:proofErr w:type="spellEnd"/>
      <w:r>
        <w:t>)</w:t>
      </w:r>
    </w:p>
    <w:p w14:paraId="5554A4F4"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+ 50)</w:t>
      </w:r>
    </w:p>
    <w:p w14:paraId="2B4910C4"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2D14E6CD" w14:textId="77777777" w:rsidR="005E0D7E" w:rsidRDefault="005E0D7E" w:rsidP="005E0D7E"/>
    <w:p w14:paraId="15E717C6" w14:textId="77777777" w:rsidR="005E0D7E" w:rsidRDefault="005E0D7E" w:rsidP="005E0D7E">
      <w:r>
        <w:t xml:space="preserve">        # Display update</w:t>
      </w:r>
    </w:p>
    <w:p w14:paraId="5D87BD7A" w14:textId="77777777" w:rsidR="005E0D7E" w:rsidRDefault="005E0D7E" w:rsidP="005E0D7E">
      <w:r>
        <w:t xml:space="preserve">        </w:t>
      </w:r>
      <w:proofErr w:type="spellStart"/>
      <w:proofErr w:type="gramStart"/>
      <w:r>
        <w:t>pygame.display</w:t>
      </w:r>
      <w:proofErr w:type="gramEnd"/>
      <w:r>
        <w:t>.update</w:t>
      </w:r>
      <w:proofErr w:type="spellEnd"/>
      <w:r>
        <w:t>()</w:t>
      </w:r>
    </w:p>
    <w:p w14:paraId="3B7CD427" w14:textId="77777777" w:rsidR="005E0D7E" w:rsidRDefault="005E0D7E" w:rsidP="005E0D7E">
      <w:r>
        <w:t xml:space="preserve">        </w:t>
      </w:r>
      <w:proofErr w:type="spellStart"/>
      <w:proofErr w:type="gramStart"/>
      <w:r>
        <w:t>clock.tick</w:t>
      </w:r>
      <w:proofErr w:type="spellEnd"/>
      <w:proofErr w:type="gramEnd"/>
      <w:r>
        <w:t>(fps)</w:t>
      </w:r>
    </w:p>
    <w:p w14:paraId="3EE3A60C" w14:textId="77777777" w:rsidR="005E0D7E" w:rsidRDefault="005E0D7E" w:rsidP="005E0D7E"/>
    <w:p w14:paraId="3E65F7F2" w14:textId="77777777" w:rsidR="005E0D7E" w:rsidRDefault="005E0D7E" w:rsidP="005E0D7E">
      <w:r>
        <w:t xml:space="preserve">        # Start game when timer reaches 0</w:t>
      </w:r>
    </w:p>
    <w:p w14:paraId="68E5D3BB" w14:textId="77777777" w:rsidR="005E0D7E" w:rsidRDefault="005E0D7E" w:rsidP="005E0D7E">
      <w:r>
        <w:t xml:space="preserve">        timer -= 1</w:t>
      </w:r>
    </w:p>
    <w:p w14:paraId="53F89E73" w14:textId="77777777" w:rsidR="005E0D7E" w:rsidRDefault="005E0D7E" w:rsidP="005E0D7E">
      <w:r>
        <w:t xml:space="preserve">        IF timer EQUALS 0:</w:t>
      </w:r>
    </w:p>
    <w:p w14:paraId="03E382BD" w14:textId="77777777" w:rsidR="005E0D7E" w:rsidRDefault="005E0D7E" w:rsidP="005E0D7E">
      <w:r>
        <w:t xml:space="preserve">            SET </w:t>
      </w:r>
      <w:proofErr w:type="spellStart"/>
      <w:r>
        <w:t>INPUT_text</w:t>
      </w:r>
      <w:proofErr w:type="spellEnd"/>
      <w:r>
        <w:t xml:space="preserve"> TO ""</w:t>
      </w:r>
    </w:p>
    <w:p w14:paraId="4A1B41C9" w14:textId="77777777" w:rsidR="005E0D7E" w:rsidRDefault="005E0D7E" w:rsidP="005E0D7E">
      <w:r>
        <w:t xml:space="preserve">            </w:t>
      </w:r>
      <w:proofErr w:type="gramStart"/>
      <w:r>
        <w:t>game(</w:t>
      </w:r>
      <w:proofErr w:type="gramEnd"/>
      <w:r>
        <w:t>)</w:t>
      </w:r>
    </w:p>
    <w:p w14:paraId="12B78D8B" w14:textId="77777777" w:rsidR="005E0D7E" w:rsidRDefault="005E0D7E" w:rsidP="005E0D7E"/>
    <w:p w14:paraId="26BDD8F3" w14:textId="77777777" w:rsidR="005E0D7E" w:rsidRDefault="005E0D7E" w:rsidP="005E0D7E">
      <w:r>
        <w:t># Medium</w:t>
      </w:r>
    </w:p>
    <w:p w14:paraId="5C38B8BE" w14:textId="77777777" w:rsidR="005E0D7E" w:rsidRDefault="005E0D7E" w:rsidP="005E0D7E">
      <w:r>
        <w:t xml:space="preserve">DEFINE FUNCTION </w:t>
      </w:r>
      <w:proofErr w:type="gramStart"/>
      <w:r>
        <w:t>medium(</w:t>
      </w:r>
      <w:proofErr w:type="gramEnd"/>
      <w:r>
        <w:t>):</w:t>
      </w:r>
    </w:p>
    <w:p w14:paraId="07144265" w14:textId="77777777" w:rsidR="005E0D7E" w:rsidRDefault="005E0D7E" w:rsidP="005E0D7E">
      <w:r>
        <w:t xml:space="preserve">    </w:t>
      </w:r>
      <w:proofErr w:type="spellStart"/>
      <w:r>
        <w:t>random_</w:t>
      </w:r>
      <w:proofErr w:type="gramStart"/>
      <w:r>
        <w:t>word</w:t>
      </w:r>
      <w:proofErr w:type="spellEnd"/>
      <w:r>
        <w:t>(</w:t>
      </w:r>
      <w:proofErr w:type="gramEnd"/>
      <w:r>
        <w:t>)</w:t>
      </w:r>
    </w:p>
    <w:p w14:paraId="2F43C95A" w14:textId="77777777" w:rsidR="005E0D7E" w:rsidRDefault="005E0D7E" w:rsidP="005E0D7E"/>
    <w:p w14:paraId="56903F0F" w14:textId="77777777" w:rsidR="005E0D7E" w:rsidRDefault="005E0D7E" w:rsidP="005E0D7E">
      <w:r>
        <w:t xml:space="preserve">    global </w:t>
      </w:r>
      <w:proofErr w:type="spellStart"/>
      <w:r>
        <w:t>INPUT_text</w:t>
      </w:r>
      <w:proofErr w:type="spellEnd"/>
    </w:p>
    <w:p w14:paraId="76D01995" w14:textId="77777777" w:rsidR="005E0D7E" w:rsidRDefault="005E0D7E" w:rsidP="005E0D7E"/>
    <w:p w14:paraId="287261FD" w14:textId="77777777" w:rsidR="005E0D7E" w:rsidRDefault="005E0D7E" w:rsidP="005E0D7E">
      <w:r>
        <w:t xml:space="preserve">    SET timer TO 5 * fps</w:t>
      </w:r>
    </w:p>
    <w:p w14:paraId="4726004D" w14:textId="77777777" w:rsidR="005E0D7E" w:rsidRDefault="005E0D7E" w:rsidP="005E0D7E"/>
    <w:p w14:paraId="17E65833" w14:textId="77777777" w:rsidR="005E0D7E" w:rsidRDefault="005E0D7E" w:rsidP="005E0D7E">
      <w:r>
        <w:t xml:space="preserve">    WHILE True:</w:t>
      </w:r>
    </w:p>
    <w:p w14:paraId="7AD26847" w14:textId="77777777" w:rsidR="005E0D7E" w:rsidRDefault="005E0D7E" w:rsidP="005E0D7E">
      <w:r>
        <w:t xml:space="preserve">        # If exit button pressed</w:t>
      </w:r>
    </w:p>
    <w:p w14:paraId="74F75E21" w14:textId="77777777" w:rsidR="005E0D7E" w:rsidRDefault="005E0D7E" w:rsidP="005E0D7E">
      <w:r>
        <w:t xml:space="preserve">        FOR event IN </w:t>
      </w:r>
      <w:proofErr w:type="spellStart"/>
      <w:proofErr w:type="gramStart"/>
      <w:r>
        <w:t>pygame.event.get</w:t>
      </w:r>
      <w:proofErr w:type="spellEnd"/>
      <w:r>
        <w:t>(</w:t>
      </w:r>
      <w:proofErr w:type="gramEnd"/>
      <w:r>
        <w:t>):</w:t>
      </w:r>
    </w:p>
    <w:p w14:paraId="50E31F62"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3437D522" w14:textId="77777777" w:rsidR="005E0D7E" w:rsidRDefault="005E0D7E" w:rsidP="005E0D7E">
      <w:r>
        <w:t xml:space="preserve">                </w:t>
      </w:r>
      <w:proofErr w:type="gramStart"/>
      <w:r>
        <w:t>quit(</w:t>
      </w:r>
      <w:proofErr w:type="gramEnd"/>
      <w:r>
        <w:t>)</w:t>
      </w:r>
    </w:p>
    <w:p w14:paraId="5CF84DB8" w14:textId="77777777" w:rsidR="005E0D7E" w:rsidRDefault="005E0D7E" w:rsidP="005E0D7E">
      <w:r>
        <w:t xml:space="preserve">        # Mouse position</w:t>
      </w:r>
    </w:p>
    <w:p w14:paraId="3CCA79EA" w14:textId="77777777" w:rsidR="005E0D7E" w:rsidRDefault="005E0D7E" w:rsidP="005E0D7E">
      <w:r>
        <w:lastRenderedPageBreak/>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3EB3D954"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14A544C2"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234B86C4" w14:textId="77777777" w:rsidR="005E0D7E" w:rsidRDefault="005E0D7E" w:rsidP="005E0D7E"/>
    <w:p w14:paraId="237DE133" w14:textId="77777777" w:rsidR="005E0D7E" w:rsidRDefault="005E0D7E" w:rsidP="005E0D7E">
      <w:r>
        <w:t xml:space="preserve">        # Background</w:t>
      </w:r>
    </w:p>
    <w:p w14:paraId="2F352CC2"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2602D00A" w14:textId="77777777" w:rsidR="005E0D7E" w:rsidRDefault="005E0D7E" w:rsidP="005E0D7E"/>
    <w:p w14:paraId="54F3E700" w14:textId="77777777" w:rsidR="005E0D7E" w:rsidRDefault="005E0D7E" w:rsidP="005E0D7E">
      <w:r>
        <w:t xml:space="preserve">        # Display word</w:t>
      </w:r>
    </w:p>
    <w:p w14:paraId="2BF1BCE6"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f"The</w:t>
      </w:r>
      <w:proofErr w:type="spellEnd"/>
      <w:r>
        <w:t xml:space="preserve"> word is: {word}", </w:t>
      </w:r>
      <w:proofErr w:type="spellStart"/>
      <w:r>
        <w:t>largeText</w:t>
      </w:r>
      <w:proofErr w:type="spellEnd"/>
      <w:r>
        <w:t xml:space="preserve">, </w:t>
      </w:r>
      <w:proofErr w:type="spellStart"/>
      <w:r>
        <w:t>light_blue</w:t>
      </w:r>
      <w:proofErr w:type="spellEnd"/>
      <w:r>
        <w:t>)</w:t>
      </w:r>
    </w:p>
    <w:p w14:paraId="73E88B7C" w14:textId="77777777" w:rsidR="005E0D7E" w:rsidRDefault="005E0D7E" w:rsidP="005E0D7E">
      <w:r>
        <w:t xml:space="preserve">        SET </w:t>
      </w:r>
      <w:proofErr w:type="spellStart"/>
      <w:r>
        <w:t>TextRect.center</w:t>
      </w:r>
      <w:proofErr w:type="spellEnd"/>
      <w:r>
        <w:t xml:space="preserve"> TO (center)</w:t>
      </w:r>
    </w:p>
    <w:p w14:paraId="3B3BFC46"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0749D663" w14:textId="77777777" w:rsidR="005E0D7E" w:rsidRDefault="005E0D7E" w:rsidP="005E0D7E"/>
    <w:p w14:paraId="36B235FC" w14:textId="77777777" w:rsidR="005E0D7E" w:rsidRDefault="005E0D7E" w:rsidP="005E0D7E">
      <w:r>
        <w:t xml:space="preserve">        # Display timer</w:t>
      </w:r>
    </w:p>
    <w:p w14:paraId="6DCDC9DA"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f"Starting</w:t>
      </w:r>
      <w:proofErr w:type="spellEnd"/>
      <w:r>
        <w:t xml:space="preserve"> IN {round(timer/fps, 1)}...", </w:t>
      </w:r>
      <w:proofErr w:type="spellStart"/>
      <w:r>
        <w:t>mediumText</w:t>
      </w:r>
      <w:proofErr w:type="spellEnd"/>
      <w:r>
        <w:t xml:space="preserve">, </w:t>
      </w:r>
      <w:proofErr w:type="spellStart"/>
      <w:r>
        <w:t>light_blue</w:t>
      </w:r>
      <w:proofErr w:type="spellEnd"/>
      <w:r>
        <w:t>)</w:t>
      </w:r>
    </w:p>
    <w:p w14:paraId="0AC5B113"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+ 50)</w:t>
      </w:r>
    </w:p>
    <w:p w14:paraId="5D26E990"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38DB13FA" w14:textId="77777777" w:rsidR="005E0D7E" w:rsidRDefault="005E0D7E" w:rsidP="005E0D7E"/>
    <w:p w14:paraId="479A2F6B" w14:textId="77777777" w:rsidR="005E0D7E" w:rsidRDefault="005E0D7E" w:rsidP="005E0D7E">
      <w:r>
        <w:t xml:space="preserve">        # Display update</w:t>
      </w:r>
    </w:p>
    <w:p w14:paraId="0119EE4C" w14:textId="77777777" w:rsidR="005E0D7E" w:rsidRDefault="005E0D7E" w:rsidP="005E0D7E">
      <w:r>
        <w:t xml:space="preserve">        </w:t>
      </w:r>
      <w:proofErr w:type="spellStart"/>
      <w:proofErr w:type="gramStart"/>
      <w:r>
        <w:t>pygame.display</w:t>
      </w:r>
      <w:proofErr w:type="gramEnd"/>
      <w:r>
        <w:t>.update</w:t>
      </w:r>
      <w:proofErr w:type="spellEnd"/>
      <w:r>
        <w:t>()</w:t>
      </w:r>
    </w:p>
    <w:p w14:paraId="5AD78597" w14:textId="77777777" w:rsidR="005E0D7E" w:rsidRDefault="005E0D7E" w:rsidP="005E0D7E">
      <w:r>
        <w:t xml:space="preserve">        </w:t>
      </w:r>
      <w:proofErr w:type="spellStart"/>
      <w:proofErr w:type="gramStart"/>
      <w:r>
        <w:t>clock.tick</w:t>
      </w:r>
      <w:proofErr w:type="spellEnd"/>
      <w:proofErr w:type="gramEnd"/>
      <w:r>
        <w:t>(fps)</w:t>
      </w:r>
    </w:p>
    <w:p w14:paraId="192CE39A" w14:textId="77777777" w:rsidR="005E0D7E" w:rsidRDefault="005E0D7E" w:rsidP="005E0D7E"/>
    <w:p w14:paraId="6A243F8B" w14:textId="77777777" w:rsidR="005E0D7E" w:rsidRDefault="005E0D7E" w:rsidP="005E0D7E">
      <w:r>
        <w:t xml:space="preserve">        # Start game when timer reaches 0</w:t>
      </w:r>
    </w:p>
    <w:p w14:paraId="0BA6A4F8" w14:textId="77777777" w:rsidR="005E0D7E" w:rsidRDefault="005E0D7E" w:rsidP="005E0D7E">
      <w:r>
        <w:t xml:space="preserve">        timer -= 1</w:t>
      </w:r>
    </w:p>
    <w:p w14:paraId="13138009" w14:textId="77777777" w:rsidR="005E0D7E" w:rsidRDefault="005E0D7E" w:rsidP="005E0D7E">
      <w:r>
        <w:t xml:space="preserve">        IF timer EQUALS 0:</w:t>
      </w:r>
    </w:p>
    <w:p w14:paraId="6E2386C0" w14:textId="77777777" w:rsidR="005E0D7E" w:rsidRDefault="005E0D7E" w:rsidP="005E0D7E">
      <w:r>
        <w:lastRenderedPageBreak/>
        <w:t xml:space="preserve">            SET </w:t>
      </w:r>
      <w:proofErr w:type="spellStart"/>
      <w:r>
        <w:t>INPUT_text</w:t>
      </w:r>
      <w:proofErr w:type="spellEnd"/>
      <w:r>
        <w:t xml:space="preserve"> TO ""</w:t>
      </w:r>
    </w:p>
    <w:p w14:paraId="63F55767" w14:textId="77777777" w:rsidR="005E0D7E" w:rsidRDefault="005E0D7E" w:rsidP="005E0D7E">
      <w:r>
        <w:t xml:space="preserve">            </w:t>
      </w:r>
      <w:proofErr w:type="gramStart"/>
      <w:r>
        <w:t>game(</w:t>
      </w:r>
      <w:proofErr w:type="gramEnd"/>
      <w:r>
        <w:t>)</w:t>
      </w:r>
    </w:p>
    <w:p w14:paraId="5626FABC" w14:textId="77777777" w:rsidR="005E0D7E" w:rsidRDefault="005E0D7E" w:rsidP="005E0D7E"/>
    <w:p w14:paraId="306DE2DA" w14:textId="77777777" w:rsidR="005E0D7E" w:rsidRDefault="005E0D7E" w:rsidP="005E0D7E">
      <w:r>
        <w:t># Hard</w:t>
      </w:r>
    </w:p>
    <w:p w14:paraId="02A495E6" w14:textId="77777777" w:rsidR="005E0D7E" w:rsidRDefault="005E0D7E" w:rsidP="005E0D7E">
      <w:r>
        <w:t xml:space="preserve">DEFINE FUNCTION </w:t>
      </w:r>
      <w:proofErr w:type="gramStart"/>
      <w:r>
        <w:t>hard(</w:t>
      </w:r>
      <w:proofErr w:type="gramEnd"/>
      <w:r>
        <w:t>):</w:t>
      </w:r>
    </w:p>
    <w:p w14:paraId="7F173DB7" w14:textId="77777777" w:rsidR="005E0D7E" w:rsidRDefault="005E0D7E" w:rsidP="005E0D7E">
      <w:r>
        <w:t xml:space="preserve">    </w:t>
      </w:r>
      <w:proofErr w:type="spellStart"/>
      <w:r>
        <w:t>random_</w:t>
      </w:r>
      <w:proofErr w:type="gramStart"/>
      <w:r>
        <w:t>word</w:t>
      </w:r>
      <w:proofErr w:type="spellEnd"/>
      <w:r>
        <w:t>(</w:t>
      </w:r>
      <w:proofErr w:type="gramEnd"/>
      <w:r>
        <w:t>)</w:t>
      </w:r>
    </w:p>
    <w:p w14:paraId="39A79948" w14:textId="77777777" w:rsidR="005E0D7E" w:rsidRDefault="005E0D7E" w:rsidP="005E0D7E"/>
    <w:p w14:paraId="6DB03D0A" w14:textId="77777777" w:rsidR="005E0D7E" w:rsidRDefault="005E0D7E" w:rsidP="005E0D7E">
      <w:r>
        <w:t xml:space="preserve">    global </w:t>
      </w:r>
      <w:proofErr w:type="spellStart"/>
      <w:r>
        <w:t>INPUT_text</w:t>
      </w:r>
      <w:proofErr w:type="spellEnd"/>
    </w:p>
    <w:p w14:paraId="1D229954" w14:textId="77777777" w:rsidR="005E0D7E" w:rsidRDefault="005E0D7E" w:rsidP="005E0D7E"/>
    <w:p w14:paraId="5360E62F" w14:textId="77777777" w:rsidR="005E0D7E" w:rsidRDefault="005E0D7E" w:rsidP="005E0D7E">
      <w:r>
        <w:t xml:space="preserve">    SET timer TO 3 * fps</w:t>
      </w:r>
    </w:p>
    <w:p w14:paraId="476B7B88" w14:textId="77777777" w:rsidR="005E0D7E" w:rsidRDefault="005E0D7E" w:rsidP="005E0D7E"/>
    <w:p w14:paraId="016EDDD0" w14:textId="77777777" w:rsidR="005E0D7E" w:rsidRDefault="005E0D7E" w:rsidP="005E0D7E">
      <w:r>
        <w:t xml:space="preserve">    WHILE True:</w:t>
      </w:r>
    </w:p>
    <w:p w14:paraId="15401A08" w14:textId="77777777" w:rsidR="005E0D7E" w:rsidRDefault="005E0D7E" w:rsidP="005E0D7E">
      <w:r>
        <w:t xml:space="preserve">        # If exit button pressed</w:t>
      </w:r>
    </w:p>
    <w:p w14:paraId="5733517D" w14:textId="77777777" w:rsidR="005E0D7E" w:rsidRDefault="005E0D7E" w:rsidP="005E0D7E">
      <w:r>
        <w:t xml:space="preserve">        FOR event IN </w:t>
      </w:r>
      <w:proofErr w:type="spellStart"/>
      <w:proofErr w:type="gramStart"/>
      <w:r>
        <w:t>pygame.event.get</w:t>
      </w:r>
      <w:proofErr w:type="spellEnd"/>
      <w:r>
        <w:t>(</w:t>
      </w:r>
      <w:proofErr w:type="gramEnd"/>
      <w:r>
        <w:t>):</w:t>
      </w:r>
    </w:p>
    <w:p w14:paraId="66CA10AC"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70EE79FD" w14:textId="77777777" w:rsidR="005E0D7E" w:rsidRDefault="005E0D7E" w:rsidP="005E0D7E">
      <w:r>
        <w:t xml:space="preserve">                </w:t>
      </w:r>
      <w:proofErr w:type="gramStart"/>
      <w:r>
        <w:t>quit(</w:t>
      </w:r>
      <w:proofErr w:type="gramEnd"/>
      <w:r>
        <w:t>)</w:t>
      </w:r>
    </w:p>
    <w:p w14:paraId="07CAC125" w14:textId="77777777" w:rsidR="005E0D7E" w:rsidRDefault="005E0D7E" w:rsidP="005E0D7E">
      <w:r>
        <w:t xml:space="preserve">        # Mouse position</w:t>
      </w:r>
    </w:p>
    <w:p w14:paraId="08606104"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74768F3F"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036257F4"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6ED4ED0D" w14:textId="77777777" w:rsidR="005E0D7E" w:rsidRDefault="005E0D7E" w:rsidP="005E0D7E"/>
    <w:p w14:paraId="7996FB83" w14:textId="77777777" w:rsidR="005E0D7E" w:rsidRDefault="005E0D7E" w:rsidP="005E0D7E">
      <w:r>
        <w:t xml:space="preserve">        # Background</w:t>
      </w:r>
    </w:p>
    <w:p w14:paraId="303BD118"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01D14CFB" w14:textId="77777777" w:rsidR="005E0D7E" w:rsidRDefault="005E0D7E" w:rsidP="005E0D7E"/>
    <w:p w14:paraId="5582E2B1" w14:textId="77777777" w:rsidR="005E0D7E" w:rsidRDefault="005E0D7E" w:rsidP="005E0D7E">
      <w:r>
        <w:t xml:space="preserve">        # Display word</w:t>
      </w:r>
    </w:p>
    <w:p w14:paraId="193F9246" w14:textId="77777777" w:rsidR="005E0D7E" w:rsidRDefault="005E0D7E" w:rsidP="005E0D7E">
      <w:r>
        <w:lastRenderedPageBreak/>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f"The</w:t>
      </w:r>
      <w:proofErr w:type="spellEnd"/>
      <w:r>
        <w:t xml:space="preserve"> word is: {word}", </w:t>
      </w:r>
      <w:proofErr w:type="spellStart"/>
      <w:r>
        <w:t>largeText</w:t>
      </w:r>
      <w:proofErr w:type="spellEnd"/>
      <w:r>
        <w:t xml:space="preserve">, </w:t>
      </w:r>
      <w:proofErr w:type="spellStart"/>
      <w:r>
        <w:t>light_blue</w:t>
      </w:r>
      <w:proofErr w:type="spellEnd"/>
      <w:r>
        <w:t>)</w:t>
      </w:r>
    </w:p>
    <w:p w14:paraId="36DB361C" w14:textId="77777777" w:rsidR="005E0D7E" w:rsidRDefault="005E0D7E" w:rsidP="005E0D7E">
      <w:r>
        <w:t xml:space="preserve">        SET </w:t>
      </w:r>
      <w:proofErr w:type="spellStart"/>
      <w:r>
        <w:t>TextRect.center</w:t>
      </w:r>
      <w:proofErr w:type="spellEnd"/>
      <w:r>
        <w:t xml:space="preserve"> TO (center)</w:t>
      </w:r>
    </w:p>
    <w:p w14:paraId="12B7B03C"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2BF09C07" w14:textId="77777777" w:rsidR="005E0D7E" w:rsidRDefault="005E0D7E" w:rsidP="005E0D7E"/>
    <w:p w14:paraId="489E9527" w14:textId="77777777" w:rsidR="005E0D7E" w:rsidRDefault="005E0D7E" w:rsidP="005E0D7E">
      <w:r>
        <w:t xml:space="preserve">        # Display timer</w:t>
      </w:r>
    </w:p>
    <w:p w14:paraId="06CCE67E"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f"Starting</w:t>
      </w:r>
      <w:proofErr w:type="spellEnd"/>
      <w:r>
        <w:t xml:space="preserve"> IN {round(timer/fps, 1)}...", </w:t>
      </w:r>
      <w:proofErr w:type="spellStart"/>
      <w:r>
        <w:t>mediumText</w:t>
      </w:r>
      <w:proofErr w:type="spellEnd"/>
      <w:r>
        <w:t xml:space="preserve">, </w:t>
      </w:r>
      <w:proofErr w:type="spellStart"/>
      <w:r>
        <w:t>light_blue</w:t>
      </w:r>
      <w:proofErr w:type="spellEnd"/>
      <w:r>
        <w:t>)</w:t>
      </w:r>
    </w:p>
    <w:p w14:paraId="7DB323C5"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+ 50)</w:t>
      </w:r>
    </w:p>
    <w:p w14:paraId="5C703F04"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592E5F6F" w14:textId="77777777" w:rsidR="005E0D7E" w:rsidRDefault="005E0D7E" w:rsidP="005E0D7E"/>
    <w:p w14:paraId="630FFD23" w14:textId="77777777" w:rsidR="005E0D7E" w:rsidRDefault="005E0D7E" w:rsidP="005E0D7E">
      <w:r>
        <w:t xml:space="preserve">        # Display update</w:t>
      </w:r>
    </w:p>
    <w:p w14:paraId="776F236B" w14:textId="77777777" w:rsidR="005E0D7E" w:rsidRDefault="005E0D7E" w:rsidP="005E0D7E">
      <w:r>
        <w:t xml:space="preserve">        </w:t>
      </w:r>
      <w:proofErr w:type="spellStart"/>
      <w:proofErr w:type="gramStart"/>
      <w:r>
        <w:t>pygame.display</w:t>
      </w:r>
      <w:proofErr w:type="gramEnd"/>
      <w:r>
        <w:t>.update</w:t>
      </w:r>
      <w:proofErr w:type="spellEnd"/>
      <w:r>
        <w:t>()</w:t>
      </w:r>
    </w:p>
    <w:p w14:paraId="7DAEBBCD" w14:textId="77777777" w:rsidR="005E0D7E" w:rsidRDefault="005E0D7E" w:rsidP="005E0D7E">
      <w:r>
        <w:t xml:space="preserve">        </w:t>
      </w:r>
      <w:proofErr w:type="spellStart"/>
      <w:proofErr w:type="gramStart"/>
      <w:r>
        <w:t>clock.tick</w:t>
      </w:r>
      <w:proofErr w:type="spellEnd"/>
      <w:proofErr w:type="gramEnd"/>
      <w:r>
        <w:t>(fps)</w:t>
      </w:r>
    </w:p>
    <w:p w14:paraId="33679219" w14:textId="77777777" w:rsidR="005E0D7E" w:rsidRDefault="005E0D7E" w:rsidP="005E0D7E"/>
    <w:p w14:paraId="275C8ED8" w14:textId="77777777" w:rsidR="005E0D7E" w:rsidRDefault="005E0D7E" w:rsidP="005E0D7E">
      <w:r>
        <w:t xml:space="preserve">        # Start game when timer reaches 0</w:t>
      </w:r>
    </w:p>
    <w:p w14:paraId="24E0AC11" w14:textId="77777777" w:rsidR="005E0D7E" w:rsidRDefault="005E0D7E" w:rsidP="005E0D7E">
      <w:r>
        <w:t xml:space="preserve">        timer -= 1</w:t>
      </w:r>
    </w:p>
    <w:p w14:paraId="5A35D979" w14:textId="77777777" w:rsidR="005E0D7E" w:rsidRDefault="005E0D7E" w:rsidP="005E0D7E">
      <w:r>
        <w:t xml:space="preserve">        IF timer EQUALS 0:</w:t>
      </w:r>
    </w:p>
    <w:p w14:paraId="5EE4D3DE" w14:textId="77777777" w:rsidR="005E0D7E" w:rsidRDefault="005E0D7E" w:rsidP="005E0D7E">
      <w:r>
        <w:t xml:space="preserve">            SET </w:t>
      </w:r>
      <w:proofErr w:type="spellStart"/>
      <w:r>
        <w:t>INPUT_text</w:t>
      </w:r>
      <w:proofErr w:type="spellEnd"/>
      <w:r>
        <w:t xml:space="preserve"> TO ""</w:t>
      </w:r>
    </w:p>
    <w:p w14:paraId="0BA0CE7B" w14:textId="77777777" w:rsidR="005E0D7E" w:rsidRDefault="005E0D7E" w:rsidP="005E0D7E">
      <w:r>
        <w:t xml:space="preserve">            </w:t>
      </w:r>
      <w:proofErr w:type="gramStart"/>
      <w:r>
        <w:t>game(</w:t>
      </w:r>
      <w:proofErr w:type="gramEnd"/>
      <w:r>
        <w:t>)</w:t>
      </w:r>
    </w:p>
    <w:p w14:paraId="331E0E90" w14:textId="77777777" w:rsidR="005E0D7E" w:rsidRDefault="005E0D7E" w:rsidP="005E0D7E"/>
    <w:p w14:paraId="232187E6" w14:textId="77777777" w:rsidR="005E0D7E" w:rsidRDefault="005E0D7E" w:rsidP="005E0D7E">
      <w:r>
        <w:t># Word generation</w:t>
      </w:r>
    </w:p>
    <w:p w14:paraId="5867575F" w14:textId="77777777" w:rsidR="005E0D7E" w:rsidRDefault="005E0D7E" w:rsidP="005E0D7E">
      <w:r>
        <w:t xml:space="preserve">DEFINE FUNCTION </w:t>
      </w:r>
      <w:proofErr w:type="spellStart"/>
      <w:r>
        <w:t>random_</w:t>
      </w:r>
      <w:proofErr w:type="gramStart"/>
      <w:r>
        <w:t>word</w:t>
      </w:r>
      <w:proofErr w:type="spellEnd"/>
      <w:r>
        <w:t>(</w:t>
      </w:r>
      <w:proofErr w:type="gramEnd"/>
      <w:r>
        <w:t>):</w:t>
      </w:r>
    </w:p>
    <w:p w14:paraId="0F8FC908" w14:textId="77777777" w:rsidR="005E0D7E" w:rsidRDefault="005E0D7E" w:rsidP="005E0D7E">
      <w:r>
        <w:t xml:space="preserve">    global word</w:t>
      </w:r>
    </w:p>
    <w:p w14:paraId="1A1FF281" w14:textId="77777777" w:rsidR="005E0D7E" w:rsidRDefault="005E0D7E" w:rsidP="005E0D7E"/>
    <w:p w14:paraId="56A6F3FD" w14:textId="77777777" w:rsidR="005E0D7E" w:rsidRDefault="005E0D7E" w:rsidP="005E0D7E">
      <w:r>
        <w:t xml:space="preserve">    SET word TO ""</w:t>
      </w:r>
    </w:p>
    <w:p w14:paraId="5DEB026E" w14:textId="77777777" w:rsidR="005E0D7E" w:rsidRDefault="005E0D7E" w:rsidP="005E0D7E"/>
    <w:p w14:paraId="1BC927C8" w14:textId="77777777" w:rsidR="005E0D7E" w:rsidRDefault="005E0D7E" w:rsidP="005E0D7E">
      <w:r>
        <w:t xml:space="preserve">    SET </w:t>
      </w:r>
      <w:proofErr w:type="spellStart"/>
      <w:r>
        <w:t>i</w:t>
      </w:r>
      <w:proofErr w:type="spellEnd"/>
      <w:r>
        <w:t xml:space="preserve"> TO 0</w:t>
      </w:r>
    </w:p>
    <w:p w14:paraId="0F07D3C3" w14:textId="77777777" w:rsidR="005E0D7E" w:rsidRDefault="005E0D7E" w:rsidP="005E0D7E">
      <w:r>
        <w:t xml:space="preserve">    WHILE </w:t>
      </w:r>
      <w:proofErr w:type="spellStart"/>
      <w:r>
        <w:t>i</w:t>
      </w:r>
      <w:proofErr w:type="spellEnd"/>
      <w:r>
        <w:t xml:space="preserve"> &lt; 6:</w:t>
      </w:r>
    </w:p>
    <w:p w14:paraId="3A53AAD8" w14:textId="77777777" w:rsidR="005E0D7E" w:rsidRDefault="005E0D7E" w:rsidP="005E0D7E">
      <w:r>
        <w:t xml:space="preserve">        word += </w:t>
      </w:r>
      <w:proofErr w:type="spellStart"/>
      <w:proofErr w:type="gramStart"/>
      <w:r>
        <w:t>random.choice</w:t>
      </w:r>
      <w:proofErr w:type="spellEnd"/>
      <w:proofErr w:type="gramEnd"/>
      <w:r>
        <w:t>(</w:t>
      </w:r>
      <w:proofErr w:type="spellStart"/>
      <w:r>
        <w:t>character_set</w:t>
      </w:r>
      <w:proofErr w:type="spellEnd"/>
      <w:r>
        <w:t>)</w:t>
      </w:r>
    </w:p>
    <w:p w14:paraId="36CDF37D" w14:textId="77777777" w:rsidR="005E0D7E" w:rsidRDefault="005E0D7E" w:rsidP="005E0D7E">
      <w:r>
        <w:t xml:space="preserve">        </w:t>
      </w:r>
      <w:proofErr w:type="spellStart"/>
      <w:r>
        <w:t>i</w:t>
      </w:r>
      <w:proofErr w:type="spellEnd"/>
      <w:r>
        <w:t xml:space="preserve"> += 1</w:t>
      </w:r>
    </w:p>
    <w:p w14:paraId="1602E625" w14:textId="77777777" w:rsidR="005E0D7E" w:rsidRDefault="005E0D7E" w:rsidP="005E0D7E"/>
    <w:p w14:paraId="0843C3DB" w14:textId="77777777" w:rsidR="005E0D7E" w:rsidRDefault="005E0D7E" w:rsidP="005E0D7E">
      <w:r>
        <w:t># Game</w:t>
      </w:r>
    </w:p>
    <w:p w14:paraId="2ABD54B1" w14:textId="77777777" w:rsidR="005E0D7E" w:rsidRDefault="005E0D7E" w:rsidP="005E0D7E">
      <w:r>
        <w:t xml:space="preserve">DEFINE FUNCTION </w:t>
      </w:r>
      <w:proofErr w:type="gramStart"/>
      <w:r>
        <w:t>game(</w:t>
      </w:r>
      <w:proofErr w:type="gramEnd"/>
      <w:r>
        <w:t>):</w:t>
      </w:r>
    </w:p>
    <w:p w14:paraId="3C66E39E" w14:textId="77777777" w:rsidR="005E0D7E" w:rsidRDefault="005E0D7E" w:rsidP="005E0D7E">
      <w:r>
        <w:t xml:space="preserve">    global </w:t>
      </w:r>
      <w:proofErr w:type="spellStart"/>
      <w:r>
        <w:t>INPUT_text</w:t>
      </w:r>
      <w:proofErr w:type="spellEnd"/>
    </w:p>
    <w:p w14:paraId="5236EBA8" w14:textId="77777777" w:rsidR="005E0D7E" w:rsidRDefault="005E0D7E" w:rsidP="005E0D7E">
      <w:r>
        <w:t xml:space="preserve">    global clicked</w:t>
      </w:r>
    </w:p>
    <w:p w14:paraId="1FFB5BE8" w14:textId="77777777" w:rsidR="005E0D7E" w:rsidRDefault="005E0D7E" w:rsidP="005E0D7E"/>
    <w:p w14:paraId="09019EE3" w14:textId="77777777" w:rsidR="005E0D7E" w:rsidRDefault="005E0D7E" w:rsidP="005E0D7E">
      <w:r>
        <w:t xml:space="preserve">    SET </w:t>
      </w:r>
      <w:proofErr w:type="spellStart"/>
      <w:r>
        <w:t>INPUT_box_selected</w:t>
      </w:r>
      <w:proofErr w:type="spellEnd"/>
      <w:r>
        <w:t xml:space="preserve"> TO False</w:t>
      </w:r>
    </w:p>
    <w:p w14:paraId="1E392882" w14:textId="77777777" w:rsidR="005E0D7E" w:rsidRDefault="005E0D7E" w:rsidP="005E0D7E"/>
    <w:p w14:paraId="11D3C5FE" w14:textId="77777777" w:rsidR="005E0D7E" w:rsidRDefault="005E0D7E" w:rsidP="005E0D7E">
      <w:r>
        <w:t xml:space="preserve">    WHILE True:</w:t>
      </w:r>
    </w:p>
    <w:p w14:paraId="045F4EAF" w14:textId="77777777" w:rsidR="005E0D7E" w:rsidRDefault="005E0D7E" w:rsidP="005E0D7E">
      <w:r>
        <w:t xml:space="preserve">        # Mouse events</w:t>
      </w:r>
    </w:p>
    <w:p w14:paraId="575A45E5"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3D38567B" w14:textId="77777777" w:rsidR="005E0D7E" w:rsidRDefault="005E0D7E" w:rsidP="005E0D7E"/>
    <w:p w14:paraId="355A82ED" w14:textId="77777777" w:rsidR="005E0D7E" w:rsidRDefault="005E0D7E" w:rsidP="005E0D7E">
      <w:r>
        <w:t xml:space="preserve">        # Events</w:t>
      </w:r>
    </w:p>
    <w:p w14:paraId="6C5D9A8F" w14:textId="77777777" w:rsidR="005E0D7E" w:rsidRDefault="005E0D7E" w:rsidP="005E0D7E">
      <w:r>
        <w:t xml:space="preserve">        FOR event IN </w:t>
      </w:r>
      <w:proofErr w:type="spellStart"/>
      <w:proofErr w:type="gramStart"/>
      <w:r>
        <w:t>pygame.event.get</w:t>
      </w:r>
      <w:proofErr w:type="spellEnd"/>
      <w:r>
        <w:t>(</w:t>
      </w:r>
      <w:proofErr w:type="gramEnd"/>
      <w:r>
        <w:t>):</w:t>
      </w:r>
    </w:p>
    <w:p w14:paraId="5DFF3F55" w14:textId="77777777" w:rsidR="005E0D7E" w:rsidRDefault="005E0D7E" w:rsidP="005E0D7E">
      <w:r>
        <w:t xml:space="preserve">            # If exit button pressed</w:t>
      </w:r>
    </w:p>
    <w:p w14:paraId="242D8290"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00F68A42" w14:textId="77777777" w:rsidR="005E0D7E" w:rsidRDefault="005E0D7E" w:rsidP="005E0D7E">
      <w:r>
        <w:t xml:space="preserve">                </w:t>
      </w:r>
      <w:proofErr w:type="gramStart"/>
      <w:r>
        <w:t>quit(</w:t>
      </w:r>
      <w:proofErr w:type="gramEnd"/>
      <w:r>
        <w:t>)</w:t>
      </w:r>
    </w:p>
    <w:p w14:paraId="0D22C572" w14:textId="77777777" w:rsidR="005E0D7E" w:rsidRDefault="005E0D7E" w:rsidP="005E0D7E"/>
    <w:p w14:paraId="09FD5420" w14:textId="77777777" w:rsidR="005E0D7E" w:rsidRDefault="005E0D7E" w:rsidP="005E0D7E">
      <w:r>
        <w:t xml:space="preserve">            # Selecting the INPUT box</w:t>
      </w:r>
    </w:p>
    <w:p w14:paraId="569106F5"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pygame.MOUSEBUTTONDOWN</w:t>
      </w:r>
      <w:proofErr w:type="spellEnd"/>
      <w:r>
        <w:t>:</w:t>
      </w:r>
    </w:p>
    <w:p w14:paraId="14C4D776" w14:textId="77777777" w:rsidR="005E0D7E" w:rsidRDefault="005E0D7E" w:rsidP="005E0D7E">
      <w:r>
        <w:lastRenderedPageBreak/>
        <w:t xml:space="preserve">                IF </w:t>
      </w:r>
      <w:proofErr w:type="spellStart"/>
      <w:r>
        <w:t>x_center</w:t>
      </w:r>
      <w:proofErr w:type="spellEnd"/>
      <w:r>
        <w:t xml:space="preserve"> + </w:t>
      </w:r>
      <w:proofErr w:type="spellStart"/>
      <w:r>
        <w:t>INPUT_box_width</w:t>
      </w:r>
      <w:proofErr w:type="spellEnd"/>
      <w:r>
        <w:t xml:space="preserve">/2 &gt; </w:t>
      </w:r>
      <w:proofErr w:type="spellStart"/>
      <w:r>
        <w:t>mouse_</w:t>
      </w:r>
      <w:proofErr w:type="gramStart"/>
      <w:r>
        <w:t>position</w:t>
      </w:r>
      <w:proofErr w:type="spellEnd"/>
      <w:r>
        <w:t>[</w:t>
      </w:r>
      <w:proofErr w:type="gramEnd"/>
      <w:r>
        <w:t xml:space="preserve">0] &gt; </w:t>
      </w:r>
      <w:proofErr w:type="spellStart"/>
      <w:r>
        <w:t>x_center</w:t>
      </w:r>
      <w:proofErr w:type="spellEnd"/>
      <w:r>
        <w:t xml:space="preserve"> - </w:t>
      </w:r>
      <w:proofErr w:type="spellStart"/>
      <w:r>
        <w:t>INPUT_box_width</w:t>
      </w:r>
      <w:proofErr w:type="spellEnd"/>
      <w:r>
        <w:t xml:space="preserve">/2 and </w:t>
      </w:r>
      <w:proofErr w:type="spellStart"/>
      <w:r>
        <w:t>y_center</w:t>
      </w:r>
      <w:proofErr w:type="spellEnd"/>
      <w:r>
        <w:t xml:space="preserve"> + </w:t>
      </w:r>
      <w:proofErr w:type="spellStart"/>
      <w:r>
        <w:t>INPUT_box_height</w:t>
      </w:r>
      <w:proofErr w:type="spellEnd"/>
      <w:r>
        <w:t xml:space="preserve">/2 &gt; </w:t>
      </w:r>
      <w:proofErr w:type="spellStart"/>
      <w:r>
        <w:t>mouse_position</w:t>
      </w:r>
      <w:proofErr w:type="spellEnd"/>
      <w:r>
        <w:t xml:space="preserve">[1] &gt; </w:t>
      </w:r>
      <w:proofErr w:type="spellStart"/>
      <w:r>
        <w:t>y_center</w:t>
      </w:r>
      <w:proofErr w:type="spellEnd"/>
      <w:r>
        <w:t xml:space="preserve"> - </w:t>
      </w:r>
      <w:proofErr w:type="spellStart"/>
      <w:r>
        <w:t>INPUT_box_height</w:t>
      </w:r>
      <w:proofErr w:type="spellEnd"/>
      <w:r>
        <w:t>/2:</w:t>
      </w:r>
    </w:p>
    <w:p w14:paraId="5E8A7B9E" w14:textId="77777777" w:rsidR="005E0D7E" w:rsidRDefault="005E0D7E" w:rsidP="005E0D7E">
      <w:r>
        <w:t xml:space="preserve">                    SET </w:t>
      </w:r>
      <w:proofErr w:type="spellStart"/>
      <w:r>
        <w:t>INPUT_box_selected</w:t>
      </w:r>
      <w:proofErr w:type="spellEnd"/>
      <w:r>
        <w:t xml:space="preserve"> TO True</w:t>
      </w:r>
    </w:p>
    <w:p w14:paraId="01B54D9F" w14:textId="77777777" w:rsidR="005E0D7E" w:rsidRDefault="005E0D7E" w:rsidP="005E0D7E">
      <w:r>
        <w:t xml:space="preserve">                ELSE:</w:t>
      </w:r>
    </w:p>
    <w:p w14:paraId="236F6B7C" w14:textId="77777777" w:rsidR="005E0D7E" w:rsidRDefault="005E0D7E" w:rsidP="005E0D7E">
      <w:r>
        <w:t xml:space="preserve">                    SET </w:t>
      </w:r>
      <w:proofErr w:type="spellStart"/>
      <w:r>
        <w:t>INPUT_box_selected</w:t>
      </w:r>
      <w:proofErr w:type="spellEnd"/>
      <w:r>
        <w:t xml:space="preserve"> TO False</w:t>
      </w:r>
    </w:p>
    <w:p w14:paraId="047B39A9" w14:textId="77777777" w:rsidR="005E0D7E" w:rsidRDefault="005E0D7E" w:rsidP="005E0D7E">
      <w:r>
        <w:t xml:space="preserve">            # Detect keys</w:t>
      </w:r>
    </w:p>
    <w:p w14:paraId="065FC910"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pygame.KEYDOWN</w:t>
      </w:r>
      <w:proofErr w:type="spellEnd"/>
      <w:r>
        <w:t>:</w:t>
      </w:r>
    </w:p>
    <w:p w14:paraId="23B114ED" w14:textId="77777777" w:rsidR="005E0D7E" w:rsidRDefault="005E0D7E" w:rsidP="005E0D7E">
      <w:r>
        <w:t xml:space="preserve">                IF </w:t>
      </w:r>
      <w:proofErr w:type="spellStart"/>
      <w:r>
        <w:t>INPUT_box_selected</w:t>
      </w:r>
      <w:proofErr w:type="spellEnd"/>
      <w:r>
        <w:t>:</w:t>
      </w:r>
    </w:p>
    <w:p w14:paraId="5B7C7EB8" w14:textId="77777777" w:rsidR="005E0D7E" w:rsidRDefault="005E0D7E" w:rsidP="005E0D7E">
      <w:r>
        <w:t xml:space="preserve">                    IF </w:t>
      </w:r>
      <w:proofErr w:type="spellStart"/>
      <w:r>
        <w:t>event.key</w:t>
      </w:r>
      <w:proofErr w:type="spellEnd"/>
      <w:r>
        <w:t xml:space="preserve"> EQUALS </w:t>
      </w:r>
      <w:proofErr w:type="spellStart"/>
      <w:proofErr w:type="gramStart"/>
      <w:r>
        <w:t>pygame.K</w:t>
      </w:r>
      <w:proofErr w:type="gramEnd"/>
      <w:r>
        <w:t>_BACKSPACE</w:t>
      </w:r>
      <w:proofErr w:type="spellEnd"/>
      <w:r>
        <w:t>:</w:t>
      </w:r>
    </w:p>
    <w:p w14:paraId="521642A4" w14:textId="77777777" w:rsidR="005E0D7E" w:rsidRDefault="005E0D7E" w:rsidP="005E0D7E">
      <w:r>
        <w:t xml:space="preserve">                        SET </w:t>
      </w:r>
      <w:proofErr w:type="spellStart"/>
      <w:r>
        <w:t>INPUT_text</w:t>
      </w:r>
      <w:proofErr w:type="spellEnd"/>
      <w:r>
        <w:t xml:space="preserve"> TO </w:t>
      </w:r>
      <w:proofErr w:type="spellStart"/>
      <w:r>
        <w:t>INPUT_</w:t>
      </w:r>
      <w:proofErr w:type="gramStart"/>
      <w:r>
        <w:t>text</w:t>
      </w:r>
      <w:proofErr w:type="spellEnd"/>
      <w:r>
        <w:t>[</w:t>
      </w:r>
      <w:proofErr w:type="gramEnd"/>
      <w:r>
        <w:t>:-1]</w:t>
      </w:r>
    </w:p>
    <w:p w14:paraId="3B0779B3" w14:textId="77777777" w:rsidR="005E0D7E" w:rsidRDefault="005E0D7E" w:rsidP="005E0D7E">
      <w:r>
        <w:t xml:space="preserve">                    ELSEIF </w:t>
      </w:r>
      <w:proofErr w:type="spellStart"/>
      <w:r>
        <w:t>event.key</w:t>
      </w:r>
      <w:proofErr w:type="spellEnd"/>
      <w:r>
        <w:t xml:space="preserve"> EQUALS </w:t>
      </w:r>
      <w:proofErr w:type="spellStart"/>
      <w:proofErr w:type="gramStart"/>
      <w:r>
        <w:t>pygame.K</w:t>
      </w:r>
      <w:proofErr w:type="gramEnd"/>
      <w:r>
        <w:t>_RETURN</w:t>
      </w:r>
      <w:proofErr w:type="spellEnd"/>
      <w:r>
        <w:t>:</w:t>
      </w:r>
    </w:p>
    <w:p w14:paraId="28D4A5FD" w14:textId="77777777" w:rsidR="005E0D7E" w:rsidRDefault="005E0D7E" w:rsidP="005E0D7E">
      <w:r>
        <w:t xml:space="preserve">                        </w:t>
      </w:r>
      <w:proofErr w:type="gramStart"/>
      <w:r>
        <w:t>confirm(</w:t>
      </w:r>
      <w:proofErr w:type="gramEnd"/>
      <w:r>
        <w:t>)</w:t>
      </w:r>
    </w:p>
    <w:p w14:paraId="00F0AC36" w14:textId="77777777" w:rsidR="005E0D7E" w:rsidRDefault="005E0D7E" w:rsidP="005E0D7E">
      <w:r>
        <w:t xml:space="preserve">                    ELSE:</w:t>
      </w:r>
    </w:p>
    <w:p w14:paraId="2C0B4A2B" w14:textId="77777777" w:rsidR="005E0D7E" w:rsidRDefault="005E0D7E" w:rsidP="005E0D7E">
      <w:r>
        <w:t xml:space="preserve">                        IF </w:t>
      </w:r>
      <w:proofErr w:type="spellStart"/>
      <w:proofErr w:type="gramStart"/>
      <w:r>
        <w:t>len</w:t>
      </w:r>
      <w:proofErr w:type="spellEnd"/>
      <w:r>
        <w:t>(</w:t>
      </w:r>
      <w:proofErr w:type="spellStart"/>
      <w:proofErr w:type="gramEnd"/>
      <w:r>
        <w:t>INPUT_text</w:t>
      </w:r>
      <w:proofErr w:type="spellEnd"/>
      <w:r>
        <w:t>) &lt; 6:</w:t>
      </w:r>
    </w:p>
    <w:p w14:paraId="48291017" w14:textId="77777777" w:rsidR="005E0D7E" w:rsidRDefault="005E0D7E" w:rsidP="005E0D7E">
      <w:r>
        <w:t xml:space="preserve">                            </w:t>
      </w:r>
      <w:proofErr w:type="spellStart"/>
      <w:r>
        <w:t>INPUT_text</w:t>
      </w:r>
      <w:proofErr w:type="spellEnd"/>
      <w:r>
        <w:t xml:space="preserve"> += </w:t>
      </w:r>
      <w:proofErr w:type="spellStart"/>
      <w:proofErr w:type="gramStart"/>
      <w:r>
        <w:t>event.unicode</w:t>
      </w:r>
      <w:proofErr w:type="spellEnd"/>
      <w:proofErr w:type="gramEnd"/>
    </w:p>
    <w:p w14:paraId="6A5B17BC" w14:textId="77777777" w:rsidR="005E0D7E" w:rsidRDefault="005E0D7E" w:rsidP="005E0D7E"/>
    <w:p w14:paraId="43AA737E" w14:textId="77777777" w:rsidR="005E0D7E" w:rsidRDefault="005E0D7E" w:rsidP="005E0D7E">
      <w:r>
        <w:t xml:space="preserve">        # Mouse position</w:t>
      </w:r>
    </w:p>
    <w:p w14:paraId="7D1D8DB3"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71D1FF90"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20463B1D"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41568E7E" w14:textId="77777777" w:rsidR="005E0D7E" w:rsidRDefault="005E0D7E" w:rsidP="005E0D7E"/>
    <w:p w14:paraId="30A55223" w14:textId="77777777" w:rsidR="005E0D7E" w:rsidRDefault="005E0D7E" w:rsidP="005E0D7E">
      <w:r>
        <w:t xml:space="preserve">        # Background</w:t>
      </w:r>
    </w:p>
    <w:p w14:paraId="514CE4CD"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0DF26F62" w14:textId="77777777" w:rsidR="005E0D7E" w:rsidRDefault="005E0D7E" w:rsidP="005E0D7E"/>
    <w:p w14:paraId="28A7AD16" w14:textId="77777777" w:rsidR="005E0D7E" w:rsidRDefault="005E0D7E" w:rsidP="005E0D7E">
      <w:r>
        <w:t xml:space="preserve">        # Title text</w:t>
      </w:r>
    </w:p>
    <w:p w14:paraId="43A7FE75" w14:textId="77777777" w:rsidR="005E0D7E" w:rsidRDefault="005E0D7E" w:rsidP="005E0D7E">
      <w:r>
        <w:lastRenderedPageBreak/>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"Type the word below", </w:t>
      </w:r>
      <w:proofErr w:type="spellStart"/>
      <w:r>
        <w:t>mediumText</w:t>
      </w:r>
      <w:proofErr w:type="spellEnd"/>
      <w:r>
        <w:t xml:space="preserve">, </w:t>
      </w:r>
      <w:proofErr w:type="spellStart"/>
      <w:r>
        <w:t>light_blue</w:t>
      </w:r>
      <w:proofErr w:type="spellEnd"/>
      <w:r>
        <w:t>)</w:t>
      </w:r>
    </w:p>
    <w:p w14:paraId="1ED9A3B3"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- 200)</w:t>
      </w:r>
    </w:p>
    <w:p w14:paraId="1E69D1A9"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5C9D0CBF" w14:textId="77777777" w:rsidR="005E0D7E" w:rsidRDefault="005E0D7E" w:rsidP="005E0D7E"/>
    <w:p w14:paraId="0FFED8C0" w14:textId="77777777" w:rsidR="005E0D7E" w:rsidRDefault="005E0D7E" w:rsidP="005E0D7E">
      <w:r>
        <w:t xml:space="preserve">        # Enter button</w:t>
      </w:r>
    </w:p>
    <w:p w14:paraId="3ECDFDAA" w14:textId="77777777" w:rsidR="005E0D7E" w:rsidRDefault="005E0D7E" w:rsidP="005E0D7E">
      <w:r>
        <w:t xml:space="preserve">        </w:t>
      </w:r>
      <w:proofErr w:type="gramStart"/>
      <w:r>
        <w:t>button(</w:t>
      </w:r>
      <w:proofErr w:type="gramEnd"/>
      <w:r>
        <w:t xml:space="preserve">"Enter", </w:t>
      </w:r>
      <w:proofErr w:type="spellStart"/>
      <w:r>
        <w:t>x_center</w:t>
      </w:r>
      <w:proofErr w:type="spellEnd"/>
      <w:r>
        <w:t xml:space="preserve"> - 50, </w:t>
      </w:r>
      <w:proofErr w:type="spellStart"/>
      <w:r>
        <w:t>y_center</w:t>
      </w:r>
      <w:proofErr w:type="spellEnd"/>
      <w:r>
        <w:t xml:space="preserve"> + 200, 100, </w:t>
      </w:r>
      <w:proofErr w:type="spellStart"/>
      <w:r>
        <w:t>button_height</w:t>
      </w:r>
      <w:proofErr w:type="spellEnd"/>
      <w:r>
        <w:t>, confirm)</w:t>
      </w:r>
    </w:p>
    <w:p w14:paraId="7F893A45" w14:textId="77777777" w:rsidR="005E0D7E" w:rsidRDefault="005E0D7E" w:rsidP="005E0D7E"/>
    <w:p w14:paraId="4E8D6F43" w14:textId="77777777" w:rsidR="005E0D7E" w:rsidRDefault="005E0D7E" w:rsidP="005E0D7E">
      <w:r>
        <w:t xml:space="preserve">        # Input box</w:t>
      </w:r>
    </w:p>
    <w:p w14:paraId="22F24378" w14:textId="77777777" w:rsidR="005E0D7E" w:rsidRDefault="005E0D7E" w:rsidP="005E0D7E">
      <w:r>
        <w:t xml:space="preserve">        IF </w:t>
      </w:r>
      <w:proofErr w:type="spellStart"/>
      <w:r>
        <w:t>INPUT_box_selected</w:t>
      </w:r>
      <w:proofErr w:type="spellEnd"/>
      <w:r>
        <w:t>:</w:t>
      </w:r>
    </w:p>
    <w:p w14:paraId="43131C2C" w14:textId="77777777" w:rsidR="005E0D7E" w:rsidRDefault="005E0D7E" w:rsidP="005E0D7E">
      <w:r>
        <w:t xml:space="preserve">            # Box</w:t>
      </w:r>
    </w:p>
    <w:p w14:paraId="4F2CAC0F" w14:textId="77777777" w:rsidR="005E0D7E" w:rsidRDefault="005E0D7E" w:rsidP="005E0D7E">
      <w:r>
        <w:t xml:space="preserve">            </w:t>
      </w:r>
      <w:proofErr w:type="spellStart"/>
      <w:proofErr w:type="gramStart"/>
      <w:r>
        <w:t>pygame.draw</w:t>
      </w:r>
      <w:proofErr w:type="gramEnd"/>
      <w:r>
        <w:t>.rect</w:t>
      </w:r>
      <w:proofErr w:type="spellEnd"/>
      <w:r>
        <w:t xml:space="preserve">(window, </w:t>
      </w:r>
      <w:proofErr w:type="spellStart"/>
      <w:r>
        <w:t>light_blue</w:t>
      </w:r>
      <w:proofErr w:type="spellEnd"/>
      <w:r>
        <w:t>, (</w:t>
      </w:r>
      <w:proofErr w:type="spellStart"/>
      <w:r>
        <w:t>x_center</w:t>
      </w:r>
      <w:proofErr w:type="spellEnd"/>
      <w:r>
        <w:t xml:space="preserve"> - </w:t>
      </w:r>
      <w:proofErr w:type="spellStart"/>
      <w:r>
        <w:t>INPUT_box_width</w:t>
      </w:r>
      <w:proofErr w:type="spellEnd"/>
      <w:r>
        <w:t xml:space="preserve">/2, </w:t>
      </w:r>
      <w:proofErr w:type="spellStart"/>
      <w:r>
        <w:t>y_center</w:t>
      </w:r>
      <w:proofErr w:type="spellEnd"/>
      <w:r>
        <w:t xml:space="preserve"> - </w:t>
      </w:r>
      <w:proofErr w:type="spellStart"/>
      <w:r>
        <w:t>INPUT_box_height</w:t>
      </w:r>
      <w:proofErr w:type="spellEnd"/>
      <w:r>
        <w:t xml:space="preserve">/2, </w:t>
      </w:r>
      <w:proofErr w:type="spellStart"/>
      <w:r>
        <w:t>INPUT_box_width</w:t>
      </w:r>
      <w:proofErr w:type="spellEnd"/>
      <w:r>
        <w:t xml:space="preserve">, </w:t>
      </w:r>
      <w:proofErr w:type="spellStart"/>
      <w:r>
        <w:t>INPUT_box_height</w:t>
      </w:r>
      <w:proofErr w:type="spellEnd"/>
      <w:r>
        <w:t>))</w:t>
      </w:r>
    </w:p>
    <w:p w14:paraId="7FD1A0C0" w14:textId="77777777" w:rsidR="005E0D7E" w:rsidRDefault="005E0D7E" w:rsidP="005E0D7E">
      <w:r>
        <w:t xml:space="preserve">            </w:t>
      </w:r>
      <w:proofErr w:type="spellStart"/>
      <w:proofErr w:type="gramStart"/>
      <w:r>
        <w:t>pygame.draw</w:t>
      </w:r>
      <w:proofErr w:type="gramEnd"/>
      <w:r>
        <w:t>.rect</w:t>
      </w:r>
      <w:proofErr w:type="spellEnd"/>
      <w:r>
        <w:t>(window, grey, (</w:t>
      </w:r>
      <w:proofErr w:type="spellStart"/>
      <w:r>
        <w:t>x_center</w:t>
      </w:r>
      <w:proofErr w:type="spellEnd"/>
      <w:r>
        <w:t xml:space="preserve"> - (</w:t>
      </w:r>
      <w:proofErr w:type="spellStart"/>
      <w:r>
        <w:t>INPUT_box_width</w:t>
      </w:r>
      <w:proofErr w:type="spellEnd"/>
      <w:r>
        <w:t xml:space="preserve"> - 4)/2, </w:t>
      </w:r>
      <w:proofErr w:type="spellStart"/>
      <w:r>
        <w:t>y_center</w:t>
      </w:r>
      <w:proofErr w:type="spellEnd"/>
      <w:r>
        <w:t xml:space="preserve"> - (</w:t>
      </w:r>
      <w:proofErr w:type="spellStart"/>
      <w:r>
        <w:t>INPUT_box_height</w:t>
      </w:r>
      <w:proofErr w:type="spellEnd"/>
      <w:r>
        <w:t xml:space="preserve"> - 4)/2, </w:t>
      </w:r>
      <w:proofErr w:type="spellStart"/>
      <w:r>
        <w:t>INPUT_box_width</w:t>
      </w:r>
      <w:proofErr w:type="spellEnd"/>
      <w:r>
        <w:t xml:space="preserve"> - 4, </w:t>
      </w:r>
      <w:proofErr w:type="spellStart"/>
      <w:r>
        <w:t>INPUT_box_height</w:t>
      </w:r>
      <w:proofErr w:type="spellEnd"/>
      <w:r>
        <w:t xml:space="preserve"> - 4))</w:t>
      </w:r>
    </w:p>
    <w:p w14:paraId="2810D5C5" w14:textId="77777777" w:rsidR="005E0D7E" w:rsidRDefault="005E0D7E" w:rsidP="005E0D7E"/>
    <w:p w14:paraId="28E5AF53" w14:textId="77777777" w:rsidR="005E0D7E" w:rsidRDefault="005E0D7E" w:rsidP="005E0D7E">
      <w:r>
        <w:t xml:space="preserve">            # Text</w:t>
      </w:r>
    </w:p>
    <w:p w14:paraId="0E83C4F1"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INPUT_text</w:t>
      </w:r>
      <w:proofErr w:type="spellEnd"/>
      <w:r>
        <w:t xml:space="preserve">, </w:t>
      </w:r>
      <w:proofErr w:type="spellStart"/>
      <w:r>
        <w:t>smallText</w:t>
      </w:r>
      <w:proofErr w:type="spellEnd"/>
      <w:r>
        <w:t>, white)</w:t>
      </w:r>
    </w:p>
    <w:p w14:paraId="70271775"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w:t>
      </w:r>
    </w:p>
    <w:p w14:paraId="26BBCF67"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0E106B7A" w14:textId="77777777" w:rsidR="005E0D7E" w:rsidRDefault="005E0D7E" w:rsidP="005E0D7E">
      <w:r>
        <w:t xml:space="preserve">        ELSE:</w:t>
      </w:r>
    </w:p>
    <w:p w14:paraId="26F7DE9F" w14:textId="77777777" w:rsidR="005E0D7E" w:rsidRDefault="005E0D7E" w:rsidP="005E0D7E">
      <w:r>
        <w:t xml:space="preserve">            # Box</w:t>
      </w:r>
    </w:p>
    <w:p w14:paraId="0E242F30" w14:textId="77777777" w:rsidR="005E0D7E" w:rsidRDefault="005E0D7E" w:rsidP="005E0D7E">
      <w:r>
        <w:lastRenderedPageBreak/>
        <w:t xml:space="preserve">            </w:t>
      </w:r>
      <w:proofErr w:type="spellStart"/>
      <w:proofErr w:type="gramStart"/>
      <w:r>
        <w:t>pygame.draw</w:t>
      </w:r>
      <w:proofErr w:type="gramEnd"/>
      <w:r>
        <w:t>.rect</w:t>
      </w:r>
      <w:proofErr w:type="spellEnd"/>
      <w:r>
        <w:t xml:space="preserve">(window, </w:t>
      </w:r>
      <w:proofErr w:type="spellStart"/>
      <w:r>
        <w:t>dark_grey</w:t>
      </w:r>
      <w:proofErr w:type="spellEnd"/>
      <w:r>
        <w:t>, (</w:t>
      </w:r>
      <w:proofErr w:type="spellStart"/>
      <w:r>
        <w:t>x_center</w:t>
      </w:r>
      <w:proofErr w:type="spellEnd"/>
      <w:r>
        <w:t xml:space="preserve"> - </w:t>
      </w:r>
      <w:proofErr w:type="spellStart"/>
      <w:r>
        <w:t>INPUT_box_width</w:t>
      </w:r>
      <w:proofErr w:type="spellEnd"/>
      <w:r>
        <w:t xml:space="preserve">/2, </w:t>
      </w:r>
      <w:proofErr w:type="spellStart"/>
      <w:r>
        <w:t>y_center</w:t>
      </w:r>
      <w:proofErr w:type="spellEnd"/>
      <w:r>
        <w:t xml:space="preserve"> - </w:t>
      </w:r>
      <w:proofErr w:type="spellStart"/>
      <w:r>
        <w:t>INPUT_box_height</w:t>
      </w:r>
      <w:proofErr w:type="spellEnd"/>
      <w:r>
        <w:t xml:space="preserve">/2, </w:t>
      </w:r>
      <w:proofErr w:type="spellStart"/>
      <w:r>
        <w:t>INPUT_box_width</w:t>
      </w:r>
      <w:proofErr w:type="spellEnd"/>
      <w:r>
        <w:t xml:space="preserve">, </w:t>
      </w:r>
      <w:proofErr w:type="spellStart"/>
      <w:r>
        <w:t>INPUT_box_height</w:t>
      </w:r>
      <w:proofErr w:type="spellEnd"/>
      <w:r>
        <w:t>))</w:t>
      </w:r>
    </w:p>
    <w:p w14:paraId="1D330B79" w14:textId="77777777" w:rsidR="005E0D7E" w:rsidRDefault="005E0D7E" w:rsidP="005E0D7E"/>
    <w:p w14:paraId="4A4BDBED" w14:textId="77777777" w:rsidR="005E0D7E" w:rsidRDefault="005E0D7E" w:rsidP="005E0D7E">
      <w:r>
        <w:t xml:space="preserve">            # Text</w:t>
      </w:r>
    </w:p>
    <w:p w14:paraId="5B40EB10"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INPUT_text</w:t>
      </w:r>
      <w:proofErr w:type="spellEnd"/>
      <w:r>
        <w:t xml:space="preserve">, </w:t>
      </w:r>
      <w:proofErr w:type="spellStart"/>
      <w:r>
        <w:t>smallText</w:t>
      </w:r>
      <w:proofErr w:type="spellEnd"/>
      <w:r>
        <w:t>, white)</w:t>
      </w:r>
    </w:p>
    <w:p w14:paraId="6486A817"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w:t>
      </w:r>
    </w:p>
    <w:p w14:paraId="1CEB6E0C"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0EE98739" w14:textId="77777777" w:rsidR="005E0D7E" w:rsidRDefault="005E0D7E" w:rsidP="005E0D7E"/>
    <w:p w14:paraId="2FF54669" w14:textId="77777777" w:rsidR="005E0D7E" w:rsidRDefault="005E0D7E" w:rsidP="005E0D7E">
      <w:r>
        <w:t xml:space="preserve">            # Warning</w:t>
      </w:r>
    </w:p>
    <w:p w14:paraId="6F9B0687"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"Warning: Text box is not selected", </w:t>
      </w:r>
      <w:proofErr w:type="spellStart"/>
      <w:r>
        <w:t>warningText</w:t>
      </w:r>
      <w:proofErr w:type="spellEnd"/>
      <w:r>
        <w:t>, red)</w:t>
      </w:r>
    </w:p>
    <w:p w14:paraId="295667D3"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+ 40)</w:t>
      </w:r>
    </w:p>
    <w:p w14:paraId="72D9CA03"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2827D66B" w14:textId="77777777" w:rsidR="005E0D7E" w:rsidRDefault="005E0D7E" w:rsidP="005E0D7E"/>
    <w:p w14:paraId="1B598E21" w14:textId="77777777" w:rsidR="005E0D7E" w:rsidRDefault="005E0D7E" w:rsidP="005E0D7E">
      <w:r>
        <w:t xml:space="preserve">        # Display update</w:t>
      </w:r>
    </w:p>
    <w:p w14:paraId="55AE57DC" w14:textId="77777777" w:rsidR="005E0D7E" w:rsidRDefault="005E0D7E" w:rsidP="005E0D7E">
      <w:r>
        <w:t xml:space="preserve">        </w:t>
      </w:r>
      <w:proofErr w:type="spellStart"/>
      <w:proofErr w:type="gramStart"/>
      <w:r>
        <w:t>pygame.display</w:t>
      </w:r>
      <w:proofErr w:type="gramEnd"/>
      <w:r>
        <w:t>.update</w:t>
      </w:r>
      <w:proofErr w:type="spellEnd"/>
      <w:r>
        <w:t>()</w:t>
      </w:r>
    </w:p>
    <w:p w14:paraId="1C6D84E4" w14:textId="77777777" w:rsidR="005E0D7E" w:rsidRDefault="005E0D7E" w:rsidP="005E0D7E">
      <w:r>
        <w:t xml:space="preserve">        </w:t>
      </w:r>
      <w:proofErr w:type="spellStart"/>
      <w:proofErr w:type="gramStart"/>
      <w:r>
        <w:t>clock.tick</w:t>
      </w:r>
      <w:proofErr w:type="spellEnd"/>
      <w:proofErr w:type="gramEnd"/>
      <w:r>
        <w:t>(fps)</w:t>
      </w:r>
    </w:p>
    <w:p w14:paraId="308FDCDF" w14:textId="77777777" w:rsidR="005E0D7E" w:rsidRDefault="005E0D7E" w:rsidP="005E0D7E"/>
    <w:p w14:paraId="1A1919C7" w14:textId="77777777" w:rsidR="005E0D7E" w:rsidRDefault="005E0D7E" w:rsidP="005E0D7E">
      <w:r>
        <w:t># Confirm</w:t>
      </w:r>
    </w:p>
    <w:p w14:paraId="4FFE94B3" w14:textId="77777777" w:rsidR="005E0D7E" w:rsidRDefault="005E0D7E" w:rsidP="005E0D7E">
      <w:r>
        <w:t xml:space="preserve">DEFINE FUNCTION </w:t>
      </w:r>
      <w:proofErr w:type="gramStart"/>
      <w:r>
        <w:t>confirm(</w:t>
      </w:r>
      <w:proofErr w:type="gramEnd"/>
      <w:r>
        <w:t>):</w:t>
      </w:r>
    </w:p>
    <w:p w14:paraId="749B73B6" w14:textId="77777777" w:rsidR="005E0D7E" w:rsidRDefault="005E0D7E" w:rsidP="005E0D7E">
      <w:r>
        <w:t xml:space="preserve">    global word</w:t>
      </w:r>
    </w:p>
    <w:p w14:paraId="0AB30169" w14:textId="77777777" w:rsidR="005E0D7E" w:rsidRDefault="005E0D7E" w:rsidP="005E0D7E"/>
    <w:p w14:paraId="1049C907" w14:textId="77777777" w:rsidR="005E0D7E" w:rsidRDefault="005E0D7E" w:rsidP="005E0D7E">
      <w:r>
        <w:t xml:space="preserve">    global </w:t>
      </w:r>
      <w:proofErr w:type="spellStart"/>
      <w:r>
        <w:t>INPUT_text</w:t>
      </w:r>
      <w:proofErr w:type="spellEnd"/>
    </w:p>
    <w:p w14:paraId="79B1C7A3" w14:textId="77777777" w:rsidR="005E0D7E" w:rsidRDefault="005E0D7E" w:rsidP="005E0D7E"/>
    <w:p w14:paraId="3444BDF6" w14:textId="77777777" w:rsidR="005E0D7E" w:rsidRDefault="005E0D7E" w:rsidP="005E0D7E">
      <w:r>
        <w:lastRenderedPageBreak/>
        <w:t xml:space="preserve">    IF </w:t>
      </w:r>
      <w:proofErr w:type="spellStart"/>
      <w:r>
        <w:t>INPUT_text</w:t>
      </w:r>
      <w:proofErr w:type="spellEnd"/>
      <w:r>
        <w:t xml:space="preserve"> EQUALS word:</w:t>
      </w:r>
    </w:p>
    <w:p w14:paraId="4C38690C" w14:textId="77777777" w:rsidR="005E0D7E" w:rsidRDefault="005E0D7E" w:rsidP="005E0D7E">
      <w:r>
        <w:t xml:space="preserve">        </w:t>
      </w:r>
      <w:proofErr w:type="gramStart"/>
      <w:r>
        <w:t>correct(</w:t>
      </w:r>
      <w:proofErr w:type="gramEnd"/>
      <w:r>
        <w:t>)</w:t>
      </w:r>
    </w:p>
    <w:p w14:paraId="2B22D3AB" w14:textId="77777777" w:rsidR="005E0D7E" w:rsidRDefault="005E0D7E" w:rsidP="005E0D7E">
      <w:r>
        <w:t xml:space="preserve">    ELSE:</w:t>
      </w:r>
    </w:p>
    <w:p w14:paraId="721F0695" w14:textId="77777777" w:rsidR="005E0D7E" w:rsidRDefault="005E0D7E" w:rsidP="005E0D7E">
      <w:r>
        <w:t xml:space="preserve">        </w:t>
      </w:r>
      <w:proofErr w:type="gramStart"/>
      <w:r>
        <w:t>incorrect(</w:t>
      </w:r>
      <w:proofErr w:type="gramEnd"/>
      <w:r>
        <w:t>)</w:t>
      </w:r>
    </w:p>
    <w:p w14:paraId="2B4C7C90" w14:textId="77777777" w:rsidR="005E0D7E" w:rsidRDefault="005E0D7E" w:rsidP="005E0D7E"/>
    <w:p w14:paraId="305372A9" w14:textId="77777777" w:rsidR="005E0D7E" w:rsidRDefault="005E0D7E" w:rsidP="005E0D7E">
      <w:r>
        <w:t># Correct</w:t>
      </w:r>
    </w:p>
    <w:p w14:paraId="0C6288C7" w14:textId="77777777" w:rsidR="005E0D7E" w:rsidRDefault="005E0D7E" w:rsidP="005E0D7E">
      <w:r>
        <w:t xml:space="preserve">DEFINE FUNCTION </w:t>
      </w:r>
      <w:proofErr w:type="gramStart"/>
      <w:r>
        <w:t>correct(</w:t>
      </w:r>
      <w:proofErr w:type="gramEnd"/>
      <w:r>
        <w:t>):</w:t>
      </w:r>
    </w:p>
    <w:p w14:paraId="3B25E36E" w14:textId="77777777" w:rsidR="005E0D7E" w:rsidRDefault="005E0D7E" w:rsidP="005E0D7E">
      <w:r>
        <w:t xml:space="preserve">    WHILE True:</w:t>
      </w:r>
    </w:p>
    <w:p w14:paraId="3792C216" w14:textId="77777777" w:rsidR="005E0D7E" w:rsidRDefault="005E0D7E" w:rsidP="005E0D7E">
      <w:r>
        <w:t xml:space="preserve">        # If exit button pressed</w:t>
      </w:r>
    </w:p>
    <w:p w14:paraId="142C98A4" w14:textId="77777777" w:rsidR="005E0D7E" w:rsidRDefault="005E0D7E" w:rsidP="005E0D7E">
      <w:r>
        <w:t xml:space="preserve">        FOR event IN </w:t>
      </w:r>
      <w:proofErr w:type="spellStart"/>
      <w:proofErr w:type="gramStart"/>
      <w:r>
        <w:t>pygame.event.get</w:t>
      </w:r>
      <w:proofErr w:type="spellEnd"/>
      <w:r>
        <w:t>(</w:t>
      </w:r>
      <w:proofErr w:type="gramEnd"/>
      <w:r>
        <w:t>):</w:t>
      </w:r>
    </w:p>
    <w:p w14:paraId="0DE88C78"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2D61969C" w14:textId="77777777" w:rsidR="005E0D7E" w:rsidRDefault="005E0D7E" w:rsidP="005E0D7E">
      <w:r>
        <w:t xml:space="preserve">                </w:t>
      </w:r>
      <w:proofErr w:type="gramStart"/>
      <w:r>
        <w:t>quit(</w:t>
      </w:r>
      <w:proofErr w:type="gramEnd"/>
      <w:r>
        <w:t>)</w:t>
      </w:r>
    </w:p>
    <w:p w14:paraId="13DBAF4C" w14:textId="77777777" w:rsidR="005E0D7E" w:rsidRDefault="005E0D7E" w:rsidP="005E0D7E"/>
    <w:p w14:paraId="6DE0BB2B" w14:textId="77777777" w:rsidR="005E0D7E" w:rsidRDefault="005E0D7E" w:rsidP="005E0D7E">
      <w:r>
        <w:t xml:space="preserve">        # Mouse position</w:t>
      </w:r>
    </w:p>
    <w:p w14:paraId="6179422D"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03ECA55F"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2890EC01"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5ABAA892" w14:textId="77777777" w:rsidR="005E0D7E" w:rsidRDefault="005E0D7E" w:rsidP="005E0D7E"/>
    <w:p w14:paraId="45E1CA72" w14:textId="77777777" w:rsidR="005E0D7E" w:rsidRDefault="005E0D7E" w:rsidP="005E0D7E">
      <w:r>
        <w:t xml:space="preserve">        # Background</w:t>
      </w:r>
    </w:p>
    <w:p w14:paraId="0220565A"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2D9D737E" w14:textId="77777777" w:rsidR="005E0D7E" w:rsidRDefault="005E0D7E" w:rsidP="005E0D7E"/>
    <w:p w14:paraId="0C64767B" w14:textId="77777777" w:rsidR="005E0D7E" w:rsidRDefault="005E0D7E" w:rsidP="005E0D7E">
      <w:r>
        <w:t xml:space="preserve">        # Display correct</w:t>
      </w:r>
    </w:p>
    <w:p w14:paraId="0521FEAA"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"Correct", </w:t>
      </w:r>
      <w:proofErr w:type="spellStart"/>
      <w:r>
        <w:t>largeText</w:t>
      </w:r>
      <w:proofErr w:type="spellEnd"/>
      <w:r>
        <w:t xml:space="preserve">, </w:t>
      </w:r>
      <w:proofErr w:type="spellStart"/>
      <w:r>
        <w:t>light_blue</w:t>
      </w:r>
      <w:proofErr w:type="spellEnd"/>
      <w:r>
        <w:t>)</w:t>
      </w:r>
    </w:p>
    <w:p w14:paraId="04337928" w14:textId="77777777" w:rsidR="005E0D7E" w:rsidRDefault="005E0D7E" w:rsidP="005E0D7E">
      <w:r>
        <w:t xml:space="preserve">        SET </w:t>
      </w:r>
      <w:proofErr w:type="spellStart"/>
      <w:r>
        <w:t>TextRect.center</w:t>
      </w:r>
      <w:proofErr w:type="spellEnd"/>
      <w:r>
        <w:t xml:space="preserve"> TO (center)</w:t>
      </w:r>
    </w:p>
    <w:p w14:paraId="45BBAC40"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4BCC0058" w14:textId="77777777" w:rsidR="005E0D7E" w:rsidRDefault="005E0D7E" w:rsidP="005E0D7E"/>
    <w:p w14:paraId="6C361BCA" w14:textId="77777777" w:rsidR="005E0D7E" w:rsidRDefault="005E0D7E" w:rsidP="005E0D7E">
      <w:r>
        <w:t xml:space="preserve">        # Menu button</w:t>
      </w:r>
    </w:p>
    <w:p w14:paraId="72D4FCD5" w14:textId="77777777" w:rsidR="005E0D7E" w:rsidRDefault="005E0D7E" w:rsidP="005E0D7E">
      <w:r>
        <w:t xml:space="preserve">        </w:t>
      </w:r>
      <w:proofErr w:type="gramStart"/>
      <w:r>
        <w:t>button(</w:t>
      </w:r>
      <w:proofErr w:type="gramEnd"/>
      <w:r>
        <w:t xml:space="preserve">"Menu", 50, 500, 110, </w:t>
      </w:r>
      <w:proofErr w:type="spellStart"/>
      <w:r>
        <w:t>button_height</w:t>
      </w:r>
      <w:proofErr w:type="spellEnd"/>
      <w:r>
        <w:t>, menu)</w:t>
      </w:r>
    </w:p>
    <w:p w14:paraId="6FF4594F" w14:textId="77777777" w:rsidR="005E0D7E" w:rsidRDefault="005E0D7E" w:rsidP="005E0D7E"/>
    <w:p w14:paraId="0C131520" w14:textId="77777777" w:rsidR="005E0D7E" w:rsidRDefault="005E0D7E" w:rsidP="005E0D7E">
      <w:r>
        <w:t xml:space="preserve">        # Quit button</w:t>
      </w:r>
    </w:p>
    <w:p w14:paraId="531E35FB" w14:textId="77777777" w:rsidR="005E0D7E" w:rsidRDefault="005E0D7E" w:rsidP="005E0D7E">
      <w:r>
        <w:t xml:space="preserve">        </w:t>
      </w:r>
      <w:proofErr w:type="gramStart"/>
      <w:r>
        <w:t>button(</w:t>
      </w:r>
      <w:proofErr w:type="gramEnd"/>
      <w:r>
        <w:t xml:space="preserve">"Quit", 660, 500, 90, </w:t>
      </w:r>
      <w:proofErr w:type="spellStart"/>
      <w:r>
        <w:t>button_height</w:t>
      </w:r>
      <w:proofErr w:type="spellEnd"/>
      <w:r>
        <w:t>, quit)</w:t>
      </w:r>
    </w:p>
    <w:p w14:paraId="4909B15B" w14:textId="77777777" w:rsidR="005E0D7E" w:rsidRDefault="005E0D7E" w:rsidP="005E0D7E"/>
    <w:p w14:paraId="13E5BB5D" w14:textId="77777777" w:rsidR="005E0D7E" w:rsidRDefault="005E0D7E" w:rsidP="005E0D7E">
      <w:r>
        <w:t xml:space="preserve">        # Display update</w:t>
      </w:r>
    </w:p>
    <w:p w14:paraId="6F51A750" w14:textId="77777777" w:rsidR="005E0D7E" w:rsidRDefault="005E0D7E" w:rsidP="005E0D7E">
      <w:r>
        <w:t xml:space="preserve">        </w:t>
      </w:r>
      <w:proofErr w:type="spellStart"/>
      <w:proofErr w:type="gramStart"/>
      <w:r>
        <w:t>pygame.display</w:t>
      </w:r>
      <w:proofErr w:type="gramEnd"/>
      <w:r>
        <w:t>.update</w:t>
      </w:r>
      <w:proofErr w:type="spellEnd"/>
      <w:r>
        <w:t>()</w:t>
      </w:r>
    </w:p>
    <w:p w14:paraId="2A8CA1AC" w14:textId="77777777" w:rsidR="005E0D7E" w:rsidRDefault="005E0D7E" w:rsidP="005E0D7E">
      <w:r>
        <w:t xml:space="preserve">        </w:t>
      </w:r>
      <w:proofErr w:type="spellStart"/>
      <w:proofErr w:type="gramStart"/>
      <w:r>
        <w:t>clock.tick</w:t>
      </w:r>
      <w:proofErr w:type="spellEnd"/>
      <w:proofErr w:type="gramEnd"/>
      <w:r>
        <w:t>(fps)</w:t>
      </w:r>
    </w:p>
    <w:p w14:paraId="702315D4" w14:textId="77777777" w:rsidR="005E0D7E" w:rsidRDefault="005E0D7E" w:rsidP="005E0D7E"/>
    <w:p w14:paraId="0D0957C3" w14:textId="77777777" w:rsidR="005E0D7E" w:rsidRDefault="005E0D7E" w:rsidP="005E0D7E">
      <w:r>
        <w:t># Incorrect</w:t>
      </w:r>
    </w:p>
    <w:p w14:paraId="3A787D20" w14:textId="77777777" w:rsidR="005E0D7E" w:rsidRDefault="005E0D7E" w:rsidP="005E0D7E"/>
    <w:p w14:paraId="3B6511B0" w14:textId="77777777" w:rsidR="005E0D7E" w:rsidRDefault="005E0D7E" w:rsidP="005E0D7E">
      <w:r>
        <w:t xml:space="preserve">DEFINE FUNCTION </w:t>
      </w:r>
      <w:proofErr w:type="gramStart"/>
      <w:r>
        <w:t>incorrect(</w:t>
      </w:r>
      <w:proofErr w:type="gramEnd"/>
      <w:r>
        <w:t>):</w:t>
      </w:r>
    </w:p>
    <w:p w14:paraId="2F645758" w14:textId="77777777" w:rsidR="005E0D7E" w:rsidRDefault="005E0D7E" w:rsidP="005E0D7E"/>
    <w:p w14:paraId="37778C9B" w14:textId="77777777" w:rsidR="005E0D7E" w:rsidRDefault="005E0D7E" w:rsidP="005E0D7E">
      <w:r>
        <w:t xml:space="preserve">    global word</w:t>
      </w:r>
    </w:p>
    <w:p w14:paraId="0059F4A6" w14:textId="77777777" w:rsidR="005E0D7E" w:rsidRDefault="005E0D7E" w:rsidP="005E0D7E"/>
    <w:p w14:paraId="160B2BB8" w14:textId="77777777" w:rsidR="005E0D7E" w:rsidRDefault="005E0D7E" w:rsidP="005E0D7E"/>
    <w:p w14:paraId="4598FA27" w14:textId="77777777" w:rsidR="005E0D7E" w:rsidRDefault="005E0D7E" w:rsidP="005E0D7E"/>
    <w:p w14:paraId="18C176E1" w14:textId="77777777" w:rsidR="005E0D7E" w:rsidRDefault="005E0D7E" w:rsidP="005E0D7E">
      <w:r>
        <w:t xml:space="preserve">    WHILE True:</w:t>
      </w:r>
    </w:p>
    <w:p w14:paraId="50FA5115" w14:textId="77777777" w:rsidR="005E0D7E" w:rsidRDefault="005E0D7E" w:rsidP="005E0D7E">
      <w:r>
        <w:t xml:space="preserve">        # If exit button pressed</w:t>
      </w:r>
    </w:p>
    <w:p w14:paraId="2E056713" w14:textId="77777777" w:rsidR="005E0D7E" w:rsidRDefault="005E0D7E" w:rsidP="005E0D7E">
      <w:r>
        <w:t xml:space="preserve">        FOR event IN </w:t>
      </w:r>
      <w:proofErr w:type="spellStart"/>
      <w:proofErr w:type="gramStart"/>
      <w:r>
        <w:t>pygame.event.get</w:t>
      </w:r>
      <w:proofErr w:type="spellEnd"/>
      <w:r>
        <w:t>(</w:t>
      </w:r>
      <w:proofErr w:type="gramEnd"/>
      <w:r>
        <w:t>):</w:t>
      </w:r>
    </w:p>
    <w:p w14:paraId="20501294" w14:textId="77777777" w:rsidR="005E0D7E" w:rsidRDefault="005E0D7E" w:rsidP="005E0D7E">
      <w:r>
        <w:t xml:space="preserve">            IF </w:t>
      </w:r>
      <w:proofErr w:type="spellStart"/>
      <w:proofErr w:type="gramStart"/>
      <w:r>
        <w:t>event.type</w:t>
      </w:r>
      <w:proofErr w:type="spellEnd"/>
      <w:proofErr w:type="gramEnd"/>
      <w:r>
        <w:t xml:space="preserve"> EQUALS </w:t>
      </w:r>
      <w:proofErr w:type="spellStart"/>
      <w:r>
        <w:t>pygame.QUIT</w:t>
      </w:r>
      <w:proofErr w:type="spellEnd"/>
      <w:r>
        <w:t>:</w:t>
      </w:r>
    </w:p>
    <w:p w14:paraId="3AE586F7" w14:textId="77777777" w:rsidR="005E0D7E" w:rsidRDefault="005E0D7E" w:rsidP="005E0D7E">
      <w:r>
        <w:t xml:space="preserve">                </w:t>
      </w:r>
      <w:proofErr w:type="gramStart"/>
      <w:r>
        <w:t>quit(</w:t>
      </w:r>
      <w:proofErr w:type="gramEnd"/>
      <w:r>
        <w:t>)</w:t>
      </w:r>
    </w:p>
    <w:p w14:paraId="12778B59" w14:textId="77777777" w:rsidR="005E0D7E" w:rsidRDefault="005E0D7E" w:rsidP="005E0D7E"/>
    <w:p w14:paraId="0F29921A" w14:textId="77777777" w:rsidR="005E0D7E" w:rsidRDefault="005E0D7E" w:rsidP="005E0D7E">
      <w:r>
        <w:lastRenderedPageBreak/>
        <w:t xml:space="preserve">        # Mouse position</w:t>
      </w:r>
    </w:p>
    <w:p w14:paraId="48D6AED6" w14:textId="77777777" w:rsidR="005E0D7E" w:rsidRDefault="005E0D7E" w:rsidP="005E0D7E">
      <w:r>
        <w:t xml:space="preserve">        SET </w:t>
      </w:r>
      <w:proofErr w:type="spellStart"/>
      <w:r>
        <w:t>mouse_position</w:t>
      </w:r>
      <w:proofErr w:type="spellEnd"/>
      <w:r>
        <w:t xml:space="preserve"> TO </w:t>
      </w:r>
      <w:proofErr w:type="spellStart"/>
      <w:r>
        <w:t>pygame.mouse.get_</w:t>
      </w:r>
      <w:proofErr w:type="gramStart"/>
      <w:r>
        <w:t>pos</w:t>
      </w:r>
      <w:proofErr w:type="spellEnd"/>
      <w:r>
        <w:t>(</w:t>
      </w:r>
      <w:proofErr w:type="gramEnd"/>
      <w:r>
        <w:t>)</w:t>
      </w:r>
    </w:p>
    <w:p w14:paraId="6EFE14D7" w14:textId="77777777" w:rsidR="005E0D7E" w:rsidRDefault="005E0D7E" w:rsidP="005E0D7E">
      <w:r>
        <w:t xml:space="preserve">        SET </w:t>
      </w:r>
      <w:proofErr w:type="spellStart"/>
      <w:r>
        <w:t>background_x</w:t>
      </w:r>
      <w:proofErr w:type="spellEnd"/>
      <w:r>
        <w:t xml:space="preserve"> TO </w:t>
      </w:r>
      <w:proofErr w:type="spellStart"/>
      <w:r>
        <w:t>mouse_</w:t>
      </w:r>
      <w:proofErr w:type="gramStart"/>
      <w:r>
        <w:t>position</w:t>
      </w:r>
      <w:proofErr w:type="spellEnd"/>
      <w:r>
        <w:t>[</w:t>
      </w:r>
      <w:proofErr w:type="gramEnd"/>
      <w:r>
        <w:t xml:space="preserve">0] + </w:t>
      </w:r>
      <w:proofErr w:type="spellStart"/>
      <w:r>
        <w:t>background_default_x</w:t>
      </w:r>
      <w:proofErr w:type="spellEnd"/>
    </w:p>
    <w:p w14:paraId="247278CA" w14:textId="77777777" w:rsidR="005E0D7E" w:rsidRDefault="005E0D7E" w:rsidP="005E0D7E">
      <w:r>
        <w:t xml:space="preserve">        SET </w:t>
      </w:r>
      <w:proofErr w:type="spellStart"/>
      <w:r>
        <w:t>background_y</w:t>
      </w:r>
      <w:proofErr w:type="spellEnd"/>
      <w:r>
        <w:t xml:space="preserve"> TO </w:t>
      </w:r>
      <w:proofErr w:type="spellStart"/>
      <w:r>
        <w:t>mouse_</w:t>
      </w:r>
      <w:proofErr w:type="gramStart"/>
      <w:r>
        <w:t>position</w:t>
      </w:r>
      <w:proofErr w:type="spellEnd"/>
      <w:r>
        <w:t>[</w:t>
      </w:r>
      <w:proofErr w:type="gramEnd"/>
      <w:r>
        <w:t xml:space="preserve">1] + </w:t>
      </w:r>
      <w:proofErr w:type="spellStart"/>
      <w:r>
        <w:t>background_default_y</w:t>
      </w:r>
      <w:proofErr w:type="spellEnd"/>
    </w:p>
    <w:p w14:paraId="56909A73" w14:textId="77777777" w:rsidR="005E0D7E" w:rsidRDefault="005E0D7E" w:rsidP="005E0D7E"/>
    <w:p w14:paraId="0482090B" w14:textId="77777777" w:rsidR="005E0D7E" w:rsidRDefault="005E0D7E" w:rsidP="005E0D7E">
      <w:r>
        <w:t xml:space="preserve">        # Background</w:t>
      </w:r>
    </w:p>
    <w:p w14:paraId="0BA1A79E" w14:textId="77777777" w:rsidR="005E0D7E" w:rsidRDefault="005E0D7E" w:rsidP="005E0D7E">
      <w:r>
        <w:t xml:space="preserve">        </w:t>
      </w:r>
      <w:proofErr w:type="spellStart"/>
      <w:proofErr w:type="gramStart"/>
      <w:r>
        <w:t>window.blit</w:t>
      </w:r>
      <w:proofErr w:type="spellEnd"/>
      <w:proofErr w:type="gramEnd"/>
      <w:r>
        <w:t>(background, (</w:t>
      </w:r>
      <w:proofErr w:type="spellStart"/>
      <w:r>
        <w:t>background_x</w:t>
      </w:r>
      <w:proofErr w:type="spellEnd"/>
      <w:r>
        <w:t xml:space="preserve">, </w:t>
      </w:r>
      <w:proofErr w:type="spellStart"/>
      <w:r>
        <w:t>background_y</w:t>
      </w:r>
      <w:proofErr w:type="spellEnd"/>
      <w:r>
        <w:t>))</w:t>
      </w:r>
    </w:p>
    <w:p w14:paraId="53A809DA" w14:textId="77777777" w:rsidR="005E0D7E" w:rsidRDefault="005E0D7E" w:rsidP="005E0D7E"/>
    <w:p w14:paraId="708EC589" w14:textId="77777777" w:rsidR="005E0D7E" w:rsidRDefault="005E0D7E" w:rsidP="005E0D7E">
      <w:r>
        <w:t xml:space="preserve">        # Display incorrect</w:t>
      </w:r>
    </w:p>
    <w:p w14:paraId="303D14B4"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gramEnd"/>
      <w:r>
        <w:t xml:space="preserve">"Incorrect", </w:t>
      </w:r>
      <w:proofErr w:type="spellStart"/>
      <w:r>
        <w:t>largeText</w:t>
      </w:r>
      <w:proofErr w:type="spellEnd"/>
      <w:r>
        <w:t xml:space="preserve">, </w:t>
      </w:r>
      <w:proofErr w:type="spellStart"/>
      <w:r>
        <w:t>light_blue</w:t>
      </w:r>
      <w:proofErr w:type="spellEnd"/>
      <w:r>
        <w:t>)</w:t>
      </w:r>
    </w:p>
    <w:p w14:paraId="325001A7" w14:textId="77777777" w:rsidR="005E0D7E" w:rsidRDefault="005E0D7E" w:rsidP="005E0D7E">
      <w:r>
        <w:t xml:space="preserve">        SET </w:t>
      </w:r>
      <w:proofErr w:type="spellStart"/>
      <w:r>
        <w:t>TextRect.center</w:t>
      </w:r>
      <w:proofErr w:type="spellEnd"/>
      <w:r>
        <w:t xml:space="preserve"> TO (center)</w:t>
      </w:r>
    </w:p>
    <w:p w14:paraId="425C295A"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64AB38AF" w14:textId="77777777" w:rsidR="005E0D7E" w:rsidRDefault="005E0D7E" w:rsidP="005E0D7E"/>
    <w:p w14:paraId="17AA8D5C" w14:textId="77777777" w:rsidR="005E0D7E" w:rsidRDefault="005E0D7E" w:rsidP="005E0D7E">
      <w:r>
        <w:t xml:space="preserve">        # Display answer</w:t>
      </w:r>
    </w:p>
    <w:p w14:paraId="04FDB899" w14:textId="77777777" w:rsidR="005E0D7E" w:rsidRDefault="005E0D7E" w:rsidP="005E0D7E">
      <w:r>
        <w:t xml:space="preserve">        SET </w:t>
      </w:r>
      <w:proofErr w:type="spellStart"/>
      <w:r>
        <w:t>TextSurf</w:t>
      </w:r>
      <w:proofErr w:type="spellEnd"/>
      <w:r>
        <w:t xml:space="preserve">, </w:t>
      </w:r>
      <w:proofErr w:type="spellStart"/>
      <w:r>
        <w:t>TextRect</w:t>
      </w:r>
      <w:proofErr w:type="spellEnd"/>
      <w:r>
        <w:t xml:space="preserve"> TO </w:t>
      </w:r>
      <w:proofErr w:type="spellStart"/>
      <w:r>
        <w:t>text_</w:t>
      </w:r>
      <w:proofErr w:type="gramStart"/>
      <w:r>
        <w:t>objects</w:t>
      </w:r>
      <w:proofErr w:type="spellEnd"/>
      <w:r>
        <w:t>(</w:t>
      </w:r>
      <w:proofErr w:type="spellStart"/>
      <w:proofErr w:type="gramEnd"/>
      <w:r>
        <w:t>f"The</w:t>
      </w:r>
      <w:proofErr w:type="spellEnd"/>
      <w:r>
        <w:t xml:space="preserve"> correct answer was {word}", </w:t>
      </w:r>
      <w:proofErr w:type="spellStart"/>
      <w:r>
        <w:t>smallText</w:t>
      </w:r>
      <w:proofErr w:type="spellEnd"/>
      <w:r>
        <w:t xml:space="preserve">, </w:t>
      </w:r>
      <w:proofErr w:type="spellStart"/>
      <w:r>
        <w:t>light_blue</w:t>
      </w:r>
      <w:proofErr w:type="spellEnd"/>
      <w:r>
        <w:t>)</w:t>
      </w:r>
    </w:p>
    <w:p w14:paraId="149F8593" w14:textId="77777777" w:rsidR="005E0D7E" w:rsidRDefault="005E0D7E" w:rsidP="005E0D7E">
      <w:r>
        <w:t xml:space="preserve">        SET </w:t>
      </w:r>
      <w:proofErr w:type="spellStart"/>
      <w:r>
        <w:t>TextRect.center</w:t>
      </w:r>
      <w:proofErr w:type="spellEnd"/>
      <w:r>
        <w:t xml:space="preserve"> TO (</w:t>
      </w:r>
      <w:proofErr w:type="spellStart"/>
      <w:r>
        <w:t>x_center</w:t>
      </w:r>
      <w:proofErr w:type="spellEnd"/>
      <w:r>
        <w:t xml:space="preserve">, </w:t>
      </w:r>
      <w:proofErr w:type="spellStart"/>
      <w:r>
        <w:t>y_center</w:t>
      </w:r>
      <w:proofErr w:type="spellEnd"/>
      <w:r>
        <w:t xml:space="preserve"> + 50)</w:t>
      </w:r>
    </w:p>
    <w:p w14:paraId="46D41086" w14:textId="77777777" w:rsidR="005E0D7E" w:rsidRDefault="005E0D7E" w:rsidP="005E0D7E">
      <w:r>
        <w:t xml:space="preserve">        </w:t>
      </w:r>
      <w:proofErr w:type="spellStart"/>
      <w:proofErr w:type="gramStart"/>
      <w:r>
        <w:t>window.blit</w:t>
      </w:r>
      <w:proofErr w:type="spellEnd"/>
      <w:proofErr w:type="gramEnd"/>
      <w:r>
        <w:t>(</w:t>
      </w:r>
      <w:proofErr w:type="spellStart"/>
      <w:r>
        <w:t>TextSurf</w:t>
      </w:r>
      <w:proofErr w:type="spellEnd"/>
      <w:r>
        <w:t xml:space="preserve">, </w:t>
      </w:r>
      <w:proofErr w:type="spellStart"/>
      <w:r>
        <w:t>TextRect</w:t>
      </w:r>
      <w:proofErr w:type="spellEnd"/>
      <w:r>
        <w:t>)</w:t>
      </w:r>
    </w:p>
    <w:p w14:paraId="508AC064" w14:textId="77777777" w:rsidR="005E0D7E" w:rsidRDefault="005E0D7E" w:rsidP="005E0D7E"/>
    <w:p w14:paraId="7603A2C1" w14:textId="77777777" w:rsidR="005E0D7E" w:rsidRDefault="005E0D7E" w:rsidP="005E0D7E">
      <w:r>
        <w:t xml:space="preserve">        # Menu button</w:t>
      </w:r>
    </w:p>
    <w:p w14:paraId="0487AB92" w14:textId="77777777" w:rsidR="005E0D7E" w:rsidRDefault="005E0D7E" w:rsidP="005E0D7E">
      <w:r>
        <w:t xml:space="preserve">        </w:t>
      </w:r>
      <w:proofErr w:type="gramStart"/>
      <w:r>
        <w:t>button(</w:t>
      </w:r>
      <w:proofErr w:type="gramEnd"/>
      <w:r>
        <w:t xml:space="preserve">"Menu", 50, 500, 110, </w:t>
      </w:r>
      <w:proofErr w:type="spellStart"/>
      <w:r>
        <w:t>button_height</w:t>
      </w:r>
      <w:proofErr w:type="spellEnd"/>
      <w:r>
        <w:t>, menu)</w:t>
      </w:r>
    </w:p>
    <w:p w14:paraId="63CDB16A" w14:textId="77777777" w:rsidR="005E0D7E" w:rsidRDefault="005E0D7E" w:rsidP="005E0D7E"/>
    <w:p w14:paraId="651C243F" w14:textId="77777777" w:rsidR="005E0D7E" w:rsidRDefault="005E0D7E" w:rsidP="005E0D7E">
      <w:r>
        <w:t xml:space="preserve">        # Quit button</w:t>
      </w:r>
    </w:p>
    <w:p w14:paraId="03A75E94" w14:textId="77777777" w:rsidR="005E0D7E" w:rsidRDefault="005E0D7E" w:rsidP="005E0D7E">
      <w:r>
        <w:t xml:space="preserve">        </w:t>
      </w:r>
      <w:proofErr w:type="gramStart"/>
      <w:r>
        <w:t>button(</w:t>
      </w:r>
      <w:proofErr w:type="gramEnd"/>
      <w:r>
        <w:t xml:space="preserve">"Quit", 660, 500, 90, </w:t>
      </w:r>
      <w:proofErr w:type="spellStart"/>
      <w:r>
        <w:t>button_height</w:t>
      </w:r>
      <w:proofErr w:type="spellEnd"/>
      <w:r>
        <w:t>, quit)</w:t>
      </w:r>
    </w:p>
    <w:p w14:paraId="46E41780" w14:textId="77777777" w:rsidR="005E0D7E" w:rsidRDefault="005E0D7E" w:rsidP="005E0D7E"/>
    <w:p w14:paraId="37666B22" w14:textId="77777777" w:rsidR="005E0D7E" w:rsidRDefault="005E0D7E" w:rsidP="005E0D7E">
      <w:r>
        <w:lastRenderedPageBreak/>
        <w:t xml:space="preserve">        # Display update</w:t>
      </w:r>
    </w:p>
    <w:p w14:paraId="6F28C4D3" w14:textId="77777777" w:rsidR="005E0D7E" w:rsidRDefault="005E0D7E" w:rsidP="005E0D7E">
      <w:r>
        <w:t xml:space="preserve">        </w:t>
      </w:r>
      <w:proofErr w:type="spellStart"/>
      <w:proofErr w:type="gramStart"/>
      <w:r>
        <w:t>pygame.display</w:t>
      </w:r>
      <w:proofErr w:type="gramEnd"/>
      <w:r>
        <w:t>.update</w:t>
      </w:r>
      <w:proofErr w:type="spellEnd"/>
      <w:r>
        <w:t>()</w:t>
      </w:r>
    </w:p>
    <w:p w14:paraId="0A13CBD1" w14:textId="77777777" w:rsidR="005E0D7E" w:rsidRDefault="005E0D7E" w:rsidP="005E0D7E">
      <w:r>
        <w:t xml:space="preserve">        </w:t>
      </w:r>
      <w:proofErr w:type="spellStart"/>
      <w:proofErr w:type="gramStart"/>
      <w:r>
        <w:t>clock.tick</w:t>
      </w:r>
      <w:proofErr w:type="spellEnd"/>
      <w:proofErr w:type="gramEnd"/>
      <w:r>
        <w:t>(fps)</w:t>
      </w:r>
    </w:p>
    <w:p w14:paraId="347EB977" w14:textId="77777777" w:rsidR="005E0D7E" w:rsidRDefault="005E0D7E" w:rsidP="005E0D7E"/>
    <w:p w14:paraId="7C9DC7F8" w14:textId="77777777" w:rsidR="005E0D7E" w:rsidRDefault="005E0D7E" w:rsidP="005E0D7E">
      <w:r>
        <w:t xml:space="preserve"># Start </w:t>
      </w:r>
      <w:proofErr w:type="spellStart"/>
      <w:r>
        <w:t>splashscreen</w:t>
      </w:r>
      <w:proofErr w:type="spellEnd"/>
    </w:p>
    <w:p w14:paraId="4C0D68B5" w14:textId="77777777" w:rsidR="005E0D7E" w:rsidRDefault="005E0D7E" w:rsidP="005E0D7E">
      <w:proofErr w:type="spellStart"/>
      <w:proofErr w:type="gramStart"/>
      <w:r>
        <w:t>splashscreen</w:t>
      </w:r>
      <w:proofErr w:type="spellEnd"/>
      <w:r>
        <w:t>(</w:t>
      </w:r>
      <w:proofErr w:type="gramEnd"/>
      <w:r>
        <w:t>)</w:t>
      </w:r>
    </w:p>
    <w:p w14:paraId="3976CC15" w14:textId="77777777" w:rsidR="005E0D7E" w:rsidRDefault="005E0D7E" w:rsidP="005E0D7E"/>
    <w:p w14:paraId="1D8023CA" w14:textId="77777777" w:rsidR="005E0D7E" w:rsidRDefault="005E0D7E" w:rsidP="005E0D7E">
      <w:r>
        <w:t># Quit</w:t>
      </w:r>
    </w:p>
    <w:p w14:paraId="57E9ADE9" w14:textId="77777777" w:rsidR="005E0D7E" w:rsidRDefault="005E0D7E" w:rsidP="005E0D7E">
      <w:r>
        <w:t xml:space="preserve">DEFINE FUNCTION </w:t>
      </w:r>
      <w:proofErr w:type="gramStart"/>
      <w:r>
        <w:t>quit(</w:t>
      </w:r>
      <w:proofErr w:type="gramEnd"/>
      <w:r>
        <w:t>):</w:t>
      </w:r>
    </w:p>
    <w:p w14:paraId="4A1B31BF" w14:textId="2158C164" w:rsidR="003F6197" w:rsidRDefault="005E0D7E" w:rsidP="005E0D7E">
      <w:r>
        <w:t xml:space="preserve">    </w:t>
      </w:r>
      <w:proofErr w:type="spellStart"/>
      <w:proofErr w:type="gramStart"/>
      <w:r>
        <w:t>pygame.quit</w:t>
      </w:r>
      <w:proofErr w:type="spellEnd"/>
      <w:proofErr w:type="gramEnd"/>
      <w:r>
        <w:t>()</w:t>
      </w:r>
    </w:p>
    <w:p w14:paraId="64FFE7B4" w14:textId="4868BE14" w:rsidR="00892DEC" w:rsidRDefault="00892DEC">
      <w:r>
        <w:br w:type="page"/>
      </w:r>
    </w:p>
    <w:p w14:paraId="7550EF5C" w14:textId="5BE21593" w:rsidR="00892DEC" w:rsidRDefault="00892DEC" w:rsidP="00892DEC">
      <w:pPr>
        <w:pStyle w:val="Heading2"/>
      </w:pPr>
      <w:r>
        <w:lastRenderedPageBreak/>
        <w:t>Program Testing</w:t>
      </w:r>
    </w:p>
    <w:tbl>
      <w:tblPr>
        <w:tblStyle w:val="TableGrid"/>
        <w:tblW w:w="0" w:type="auto"/>
        <w:tblLook w:val="04A0" w:firstRow="1" w:lastRow="0" w:firstColumn="1" w:lastColumn="0" w:noHBand="0" w:noVBand="1"/>
      </w:tblPr>
      <w:tblGrid>
        <w:gridCol w:w="2746"/>
        <w:gridCol w:w="2747"/>
        <w:gridCol w:w="2747"/>
      </w:tblGrid>
      <w:tr w:rsidR="00D84742" w14:paraId="6627C8FC" w14:textId="77777777" w:rsidTr="0088576F">
        <w:tc>
          <w:tcPr>
            <w:tcW w:w="2746" w:type="dxa"/>
          </w:tcPr>
          <w:p w14:paraId="4201A5D0" w14:textId="77777777" w:rsidR="00D84742" w:rsidRPr="005E1D9A" w:rsidRDefault="00D84742" w:rsidP="0088576F">
            <w:pPr>
              <w:rPr>
                <w:b/>
                <w:bCs/>
              </w:rPr>
            </w:pPr>
            <w:r>
              <w:rPr>
                <w:b/>
                <w:bCs/>
              </w:rPr>
              <w:t>Input</w:t>
            </w:r>
          </w:p>
        </w:tc>
        <w:tc>
          <w:tcPr>
            <w:tcW w:w="2747" w:type="dxa"/>
          </w:tcPr>
          <w:p w14:paraId="5442E46B" w14:textId="4AFC0327" w:rsidR="00D84742" w:rsidRPr="005E1D9A" w:rsidRDefault="00D84742" w:rsidP="0088576F">
            <w:pPr>
              <w:rPr>
                <w:b/>
                <w:bCs/>
              </w:rPr>
            </w:pPr>
            <w:r>
              <w:rPr>
                <w:b/>
                <w:bCs/>
              </w:rPr>
              <w:t>Expected Output</w:t>
            </w:r>
          </w:p>
        </w:tc>
        <w:tc>
          <w:tcPr>
            <w:tcW w:w="2747" w:type="dxa"/>
          </w:tcPr>
          <w:p w14:paraId="2541BE21" w14:textId="78D2CA7A" w:rsidR="00D84742" w:rsidRPr="005E1D9A" w:rsidRDefault="00D84742" w:rsidP="0088576F">
            <w:pPr>
              <w:rPr>
                <w:b/>
                <w:bCs/>
              </w:rPr>
            </w:pPr>
            <w:r>
              <w:rPr>
                <w:b/>
                <w:bCs/>
              </w:rPr>
              <w:t xml:space="preserve">Actual </w:t>
            </w:r>
            <w:r>
              <w:rPr>
                <w:b/>
                <w:bCs/>
              </w:rPr>
              <w:t>Output</w:t>
            </w:r>
          </w:p>
        </w:tc>
      </w:tr>
      <w:tr w:rsidR="00D84742" w14:paraId="029FA33D" w14:textId="77777777" w:rsidTr="0088576F">
        <w:tc>
          <w:tcPr>
            <w:tcW w:w="2746" w:type="dxa"/>
          </w:tcPr>
          <w:p w14:paraId="1F5652F3" w14:textId="77777777" w:rsidR="00D84742" w:rsidRDefault="00D84742" w:rsidP="0088576F">
            <w:r>
              <w:t>Quit button</w:t>
            </w:r>
          </w:p>
        </w:tc>
        <w:tc>
          <w:tcPr>
            <w:tcW w:w="2747" w:type="dxa"/>
          </w:tcPr>
          <w:p w14:paraId="4DB9013A" w14:textId="27FC67ED" w:rsidR="00D84742" w:rsidRDefault="00D84742" w:rsidP="0088576F">
            <w:r>
              <w:t>Quits game</w:t>
            </w:r>
          </w:p>
        </w:tc>
        <w:tc>
          <w:tcPr>
            <w:tcW w:w="2747" w:type="dxa"/>
          </w:tcPr>
          <w:p w14:paraId="4D70FCD0" w14:textId="77777777" w:rsidR="00D84742" w:rsidRDefault="00D84742" w:rsidP="0088576F">
            <w:r>
              <w:t>Quits game</w:t>
            </w:r>
          </w:p>
        </w:tc>
      </w:tr>
      <w:tr w:rsidR="00D84742" w14:paraId="2D7526E8" w14:textId="77777777" w:rsidTr="0088576F">
        <w:tc>
          <w:tcPr>
            <w:tcW w:w="2746" w:type="dxa"/>
          </w:tcPr>
          <w:p w14:paraId="41460F4F" w14:textId="77777777" w:rsidR="00D84742" w:rsidRDefault="00D84742" w:rsidP="00D84742">
            <w:r>
              <w:t>Start button</w:t>
            </w:r>
          </w:p>
        </w:tc>
        <w:tc>
          <w:tcPr>
            <w:tcW w:w="2747" w:type="dxa"/>
          </w:tcPr>
          <w:p w14:paraId="37C633BA" w14:textId="21064B61" w:rsidR="00D84742" w:rsidRDefault="00D84742" w:rsidP="00D84742">
            <w:r>
              <w:t>Shows difficulty selection screen</w:t>
            </w:r>
          </w:p>
        </w:tc>
        <w:tc>
          <w:tcPr>
            <w:tcW w:w="2747" w:type="dxa"/>
          </w:tcPr>
          <w:p w14:paraId="49BB31DF" w14:textId="77777777" w:rsidR="00D84742" w:rsidRDefault="00D84742" w:rsidP="00D84742">
            <w:r>
              <w:t>Shows difficulty selection screen</w:t>
            </w:r>
          </w:p>
        </w:tc>
      </w:tr>
      <w:tr w:rsidR="00D84742" w14:paraId="35E3155E" w14:textId="77777777" w:rsidTr="0088576F">
        <w:tc>
          <w:tcPr>
            <w:tcW w:w="2746" w:type="dxa"/>
          </w:tcPr>
          <w:p w14:paraId="02626588" w14:textId="77777777" w:rsidR="00D84742" w:rsidRDefault="00D84742" w:rsidP="00D84742">
            <w:r>
              <w:t>Instructions button</w:t>
            </w:r>
          </w:p>
        </w:tc>
        <w:tc>
          <w:tcPr>
            <w:tcW w:w="2747" w:type="dxa"/>
          </w:tcPr>
          <w:p w14:paraId="13DDBE51" w14:textId="4B955965" w:rsidR="00D84742" w:rsidRDefault="00D84742" w:rsidP="00D84742">
            <w:r>
              <w:t>Shows instructions</w:t>
            </w:r>
          </w:p>
        </w:tc>
        <w:tc>
          <w:tcPr>
            <w:tcW w:w="2747" w:type="dxa"/>
          </w:tcPr>
          <w:p w14:paraId="3CDAEDD7" w14:textId="77777777" w:rsidR="00D84742" w:rsidRDefault="00D84742" w:rsidP="00D84742">
            <w:r>
              <w:t>Shows instructions</w:t>
            </w:r>
          </w:p>
        </w:tc>
      </w:tr>
      <w:tr w:rsidR="00D84742" w14:paraId="175F7200" w14:textId="77777777" w:rsidTr="0088576F">
        <w:tc>
          <w:tcPr>
            <w:tcW w:w="2746" w:type="dxa"/>
          </w:tcPr>
          <w:p w14:paraId="63B77CD4" w14:textId="77777777" w:rsidR="00D84742" w:rsidRDefault="00D84742" w:rsidP="00D84742">
            <w:r>
              <w:t>Back button</w:t>
            </w:r>
          </w:p>
        </w:tc>
        <w:tc>
          <w:tcPr>
            <w:tcW w:w="2747" w:type="dxa"/>
          </w:tcPr>
          <w:p w14:paraId="113CCE60" w14:textId="4ECB661F" w:rsidR="00D84742" w:rsidRDefault="00D84742" w:rsidP="00D84742">
            <w:r>
              <w:t>Shows the previous screen</w:t>
            </w:r>
          </w:p>
        </w:tc>
        <w:tc>
          <w:tcPr>
            <w:tcW w:w="2747" w:type="dxa"/>
          </w:tcPr>
          <w:p w14:paraId="64C5E7EE" w14:textId="77777777" w:rsidR="00D84742" w:rsidRDefault="00D84742" w:rsidP="00D84742">
            <w:r>
              <w:t>Shows the previous screen</w:t>
            </w:r>
          </w:p>
        </w:tc>
      </w:tr>
      <w:tr w:rsidR="00D84742" w14:paraId="51C470D8" w14:textId="77777777" w:rsidTr="0088576F">
        <w:tc>
          <w:tcPr>
            <w:tcW w:w="2746" w:type="dxa"/>
          </w:tcPr>
          <w:p w14:paraId="43A529FD" w14:textId="77777777" w:rsidR="00D84742" w:rsidRDefault="00D84742" w:rsidP="00D84742">
            <w:r>
              <w:t>Easy button</w:t>
            </w:r>
          </w:p>
        </w:tc>
        <w:tc>
          <w:tcPr>
            <w:tcW w:w="2747" w:type="dxa"/>
          </w:tcPr>
          <w:p w14:paraId="3248AD65" w14:textId="49586286" w:rsidR="00D84742" w:rsidRDefault="00D84742" w:rsidP="00D84742">
            <w:r>
              <w:t>Timer then s</w:t>
            </w:r>
            <w:r>
              <w:t>hows game screen</w:t>
            </w:r>
          </w:p>
        </w:tc>
        <w:tc>
          <w:tcPr>
            <w:tcW w:w="2747" w:type="dxa"/>
          </w:tcPr>
          <w:p w14:paraId="2930D768" w14:textId="0400AAC9" w:rsidR="00D84742" w:rsidRDefault="00D84742" w:rsidP="00D84742">
            <w:r>
              <w:t>Timer then shows game screen</w:t>
            </w:r>
          </w:p>
        </w:tc>
      </w:tr>
      <w:tr w:rsidR="00D84742" w14:paraId="18D0EC85" w14:textId="77777777" w:rsidTr="0088576F">
        <w:tc>
          <w:tcPr>
            <w:tcW w:w="2746" w:type="dxa"/>
          </w:tcPr>
          <w:p w14:paraId="7829F3EB" w14:textId="77777777" w:rsidR="00D84742" w:rsidRDefault="00D84742" w:rsidP="00D84742">
            <w:r>
              <w:t>Medium button</w:t>
            </w:r>
          </w:p>
        </w:tc>
        <w:tc>
          <w:tcPr>
            <w:tcW w:w="2747" w:type="dxa"/>
          </w:tcPr>
          <w:p w14:paraId="7C7F7C52" w14:textId="686B8C63" w:rsidR="00D84742" w:rsidRDefault="00D84742" w:rsidP="00D84742">
            <w:r>
              <w:t>Timer then shows game screen</w:t>
            </w:r>
          </w:p>
        </w:tc>
        <w:tc>
          <w:tcPr>
            <w:tcW w:w="2747" w:type="dxa"/>
          </w:tcPr>
          <w:p w14:paraId="41D16307" w14:textId="356E19B7" w:rsidR="00D84742" w:rsidRDefault="00D84742" w:rsidP="00D84742">
            <w:r>
              <w:t>Timer then shows game screen</w:t>
            </w:r>
          </w:p>
        </w:tc>
      </w:tr>
      <w:tr w:rsidR="00D84742" w14:paraId="34156A3E" w14:textId="77777777" w:rsidTr="0088576F">
        <w:tc>
          <w:tcPr>
            <w:tcW w:w="2746" w:type="dxa"/>
          </w:tcPr>
          <w:p w14:paraId="220E7027" w14:textId="77777777" w:rsidR="00D84742" w:rsidRDefault="00D84742" w:rsidP="00D84742">
            <w:r>
              <w:t>Hard button</w:t>
            </w:r>
          </w:p>
        </w:tc>
        <w:tc>
          <w:tcPr>
            <w:tcW w:w="2747" w:type="dxa"/>
          </w:tcPr>
          <w:p w14:paraId="1EF146BC" w14:textId="0EA7A74D" w:rsidR="00D84742" w:rsidRDefault="00D84742" w:rsidP="00D84742">
            <w:r>
              <w:t>Timer then shows game screen</w:t>
            </w:r>
          </w:p>
        </w:tc>
        <w:tc>
          <w:tcPr>
            <w:tcW w:w="2747" w:type="dxa"/>
          </w:tcPr>
          <w:p w14:paraId="2933677A" w14:textId="10112879" w:rsidR="00D84742" w:rsidRDefault="00D84742" w:rsidP="00D84742">
            <w:r>
              <w:t>Timer then shows game screen</w:t>
            </w:r>
          </w:p>
        </w:tc>
      </w:tr>
      <w:tr w:rsidR="00D84742" w14:paraId="79B1F5A2" w14:textId="77777777" w:rsidTr="0088576F">
        <w:tc>
          <w:tcPr>
            <w:tcW w:w="2746" w:type="dxa"/>
          </w:tcPr>
          <w:p w14:paraId="3499ABD5" w14:textId="77777777" w:rsidR="00D84742" w:rsidRDefault="00D84742" w:rsidP="00D84742">
            <w:r>
              <w:t>Enter button: With correct answer</w:t>
            </w:r>
          </w:p>
        </w:tc>
        <w:tc>
          <w:tcPr>
            <w:tcW w:w="2747" w:type="dxa"/>
          </w:tcPr>
          <w:p w14:paraId="74C206E9" w14:textId="46EAF32A" w:rsidR="00D84742" w:rsidRDefault="00D84742" w:rsidP="00D84742">
            <w:r>
              <w:t>Shows correct screen</w:t>
            </w:r>
          </w:p>
        </w:tc>
        <w:tc>
          <w:tcPr>
            <w:tcW w:w="2747" w:type="dxa"/>
          </w:tcPr>
          <w:p w14:paraId="52900238" w14:textId="77777777" w:rsidR="00D84742" w:rsidRDefault="00D84742" w:rsidP="00D84742">
            <w:r>
              <w:t>Shows correct screen</w:t>
            </w:r>
          </w:p>
        </w:tc>
      </w:tr>
      <w:tr w:rsidR="00D84742" w14:paraId="397E3B86" w14:textId="77777777" w:rsidTr="0088576F">
        <w:tc>
          <w:tcPr>
            <w:tcW w:w="2746" w:type="dxa"/>
          </w:tcPr>
          <w:p w14:paraId="3B293925" w14:textId="77777777" w:rsidR="00D84742" w:rsidRDefault="00D84742" w:rsidP="00D84742">
            <w:r>
              <w:t>Enter button: With incorrect answer</w:t>
            </w:r>
          </w:p>
        </w:tc>
        <w:tc>
          <w:tcPr>
            <w:tcW w:w="2747" w:type="dxa"/>
          </w:tcPr>
          <w:p w14:paraId="37820C7F" w14:textId="17AD7B84" w:rsidR="00D84742" w:rsidRDefault="00D84742" w:rsidP="00D84742">
            <w:r>
              <w:t>Shows incorrect screen</w:t>
            </w:r>
          </w:p>
        </w:tc>
        <w:tc>
          <w:tcPr>
            <w:tcW w:w="2747" w:type="dxa"/>
          </w:tcPr>
          <w:p w14:paraId="132625A1" w14:textId="77777777" w:rsidR="00D84742" w:rsidRDefault="00D84742" w:rsidP="00D84742">
            <w:r>
              <w:t>Shows incorrect screen</w:t>
            </w:r>
          </w:p>
        </w:tc>
      </w:tr>
      <w:tr w:rsidR="00D84742" w14:paraId="5D5FFCDB" w14:textId="77777777" w:rsidTr="0088576F">
        <w:tc>
          <w:tcPr>
            <w:tcW w:w="2746" w:type="dxa"/>
          </w:tcPr>
          <w:p w14:paraId="3ABE59B3" w14:textId="77777777" w:rsidR="00D84742" w:rsidRDefault="00D84742" w:rsidP="00D84742">
            <w:r>
              <w:t>Menu button</w:t>
            </w:r>
          </w:p>
        </w:tc>
        <w:tc>
          <w:tcPr>
            <w:tcW w:w="2747" w:type="dxa"/>
          </w:tcPr>
          <w:p w14:paraId="3383EF96" w14:textId="31E1613D" w:rsidR="00D84742" w:rsidRDefault="00D84742" w:rsidP="00D84742">
            <w:r>
              <w:t>Shows menu screen</w:t>
            </w:r>
          </w:p>
        </w:tc>
        <w:tc>
          <w:tcPr>
            <w:tcW w:w="2747" w:type="dxa"/>
          </w:tcPr>
          <w:p w14:paraId="678B12E0" w14:textId="77777777" w:rsidR="00D84742" w:rsidRDefault="00D84742" w:rsidP="00D84742">
            <w:r>
              <w:t>Shows menu screen</w:t>
            </w:r>
          </w:p>
        </w:tc>
      </w:tr>
    </w:tbl>
    <w:p w14:paraId="0B62805F" w14:textId="77777777" w:rsidR="00892DEC" w:rsidRPr="00892DEC" w:rsidRDefault="00892DEC" w:rsidP="00892DEC"/>
    <w:sectPr w:rsidR="00892DEC" w:rsidRPr="00892DEC">
      <w:footerReference w:type="default" r:id="rId15"/>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D4036" w14:textId="77777777" w:rsidR="004C795C" w:rsidRDefault="004C795C">
      <w:pPr>
        <w:spacing w:after="0" w:line="240" w:lineRule="auto"/>
      </w:pPr>
      <w:r>
        <w:separator/>
      </w:r>
    </w:p>
  </w:endnote>
  <w:endnote w:type="continuationSeparator" w:id="0">
    <w:p w14:paraId="1B5BC8CE" w14:textId="77777777" w:rsidR="004C795C" w:rsidRDefault="004C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36E5C2DD" w14:textId="77777777" w:rsidR="00892872" w:rsidRDefault="00B3204C">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3B0AF" w14:textId="77777777" w:rsidR="004C795C" w:rsidRDefault="004C795C">
      <w:pPr>
        <w:spacing w:after="0" w:line="240" w:lineRule="auto"/>
      </w:pPr>
      <w:r>
        <w:separator/>
      </w:r>
    </w:p>
  </w:footnote>
  <w:footnote w:type="continuationSeparator" w:id="0">
    <w:p w14:paraId="0E270628" w14:textId="77777777" w:rsidR="004C795C" w:rsidRDefault="004C7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E4A6E"/>
    <w:multiLevelType w:val="hybridMultilevel"/>
    <w:tmpl w:val="38A433B6"/>
    <w:lvl w:ilvl="0" w:tplc="8DBA9B5A">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33"/>
    <w:rsid w:val="00180F33"/>
    <w:rsid w:val="001E2DA8"/>
    <w:rsid w:val="003F6197"/>
    <w:rsid w:val="004C795C"/>
    <w:rsid w:val="005E0D7E"/>
    <w:rsid w:val="005E1D9A"/>
    <w:rsid w:val="007A4FDE"/>
    <w:rsid w:val="00847C75"/>
    <w:rsid w:val="00892872"/>
    <w:rsid w:val="00892DEC"/>
    <w:rsid w:val="008E31CD"/>
    <w:rsid w:val="009A63A7"/>
    <w:rsid w:val="00A166FD"/>
    <w:rsid w:val="00AC75D3"/>
    <w:rsid w:val="00B0255A"/>
    <w:rsid w:val="00B3204C"/>
    <w:rsid w:val="00D84742"/>
    <w:rsid w:val="00E8488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C72F"/>
  <w15:chartTrackingRefBased/>
  <w15:docId w15:val="{31D166CA-8D42-4C41-9DBC-63725280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180F33"/>
    <w:pPr>
      <w:ind w:left="720"/>
      <w:contextualSpacing/>
    </w:pPr>
  </w:style>
  <w:style w:type="character" w:styleId="Hyperlink">
    <w:name w:val="Hyperlink"/>
    <w:basedOn w:val="DefaultParagraphFont"/>
    <w:uiPriority w:val="99"/>
    <w:unhideWhenUsed/>
    <w:rsid w:val="00B0255A"/>
    <w:rPr>
      <w:color w:val="36A3B8" w:themeColor="hyperlink"/>
      <w:u w:val="single"/>
    </w:rPr>
  </w:style>
  <w:style w:type="character" w:styleId="UnresolvedMention">
    <w:name w:val="Unresolved Mention"/>
    <w:basedOn w:val="DefaultParagraphFont"/>
    <w:uiPriority w:val="99"/>
    <w:semiHidden/>
    <w:unhideWhenUsed/>
    <w:rsid w:val="00B0255A"/>
    <w:rPr>
      <w:color w:val="605E5C"/>
      <w:shd w:val="clear" w:color="auto" w:fill="E1DFDD"/>
    </w:rPr>
  </w:style>
  <w:style w:type="character" w:styleId="FollowedHyperlink">
    <w:name w:val="FollowedHyperlink"/>
    <w:basedOn w:val="DefaultParagraphFont"/>
    <w:uiPriority w:val="99"/>
    <w:semiHidden/>
    <w:unhideWhenUsed/>
    <w:rsid w:val="003F6197"/>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nwookim/Library/Containers/com.microsoft.Word/Data/Library/Application%20Support/Microsoft/Office/16.0/DTS/en-GB%7bF81E33E9-674B-804A-9C5D-2926A76A84E0%7d/%7b4171A7D1-73BA-454C-8446-99CCAA4A2555%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{4171A7D1-73BA-454C-8446-99CCAA4A2555}tf10002077.dotx</Template>
  <TotalTime>45</TotalTime>
  <Pages>33</Pages>
  <Words>3216</Words>
  <Characters>18333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Sun Woo Kim</cp:lastModifiedBy>
  <cp:revision>3</cp:revision>
  <dcterms:created xsi:type="dcterms:W3CDTF">2020-08-26T11:50:00Z</dcterms:created>
  <dcterms:modified xsi:type="dcterms:W3CDTF">2020-08-27T15:33:00Z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